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7C5492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5pt;height:100.4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1A6422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XML parser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1A642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Roman Malček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5321DD" w:rsidRPr="005321DD" w:rsidRDefault="00896E56" w:rsidP="005321DD">
      <w:pPr>
        <w:rPr>
          <w:b/>
          <w:i/>
        </w:rPr>
      </w:pPr>
      <w:r>
        <w:lastRenderedPageBreak/>
        <w:br w:type="page"/>
      </w:r>
      <w:bookmarkStart w:id="1" w:name="_Toc470976057"/>
      <w:bookmarkStart w:id="2" w:name="_Toc470982389"/>
      <w:bookmarkStart w:id="3" w:name="_Toc472270802"/>
      <w:bookmarkStart w:id="4" w:name="_Toc472273495"/>
      <w:bookmarkStart w:id="5" w:name="_Toc472274149"/>
      <w:bookmarkStart w:id="6" w:name="_Toc472274232"/>
      <w:r w:rsidR="00D967BB" w:rsidRPr="005321DD">
        <w:rPr>
          <w:b/>
          <w:i/>
        </w:rPr>
        <w:lastRenderedPageBreak/>
        <w:t>Poděkování</w:t>
      </w:r>
      <w:bookmarkEnd w:id="1"/>
      <w:bookmarkEnd w:id="2"/>
      <w:bookmarkEnd w:id="3"/>
      <w:bookmarkEnd w:id="4"/>
      <w:bookmarkEnd w:id="5"/>
      <w:bookmarkEnd w:id="6"/>
    </w:p>
    <w:p w:rsidR="0087179D" w:rsidRPr="005321DD" w:rsidRDefault="005321DD" w:rsidP="005321DD">
      <w:pPr>
        <w:pStyle w:val="Nadpis5"/>
        <w:rPr>
          <w:rStyle w:val="Pokec"/>
          <w:i/>
          <w:emboss w:val="0"/>
          <w:color w:val="auto"/>
        </w:rPr>
      </w:pPr>
      <w:r w:rsidRPr="005321DD">
        <w:rPr>
          <w:i/>
        </w:rPr>
        <w:t>Chtěl bych poděkovat panu učiteli Ing. Petru Grussmannovi za návrh, konzultace a pomoc s projektem. Dále svým spolužákům Ondřejovi „Toasteru“ Kinštovi, Matějovi Hlouškovi</w:t>
      </w:r>
      <w:r>
        <w:rPr>
          <w:i/>
        </w:rPr>
        <w:br/>
      </w:r>
      <w:r w:rsidRPr="005321DD">
        <w:rPr>
          <w:i/>
        </w:rPr>
        <w:t>a Jáchymu Bulkovi za zajímavé nápady.</w:t>
      </w:r>
    </w:p>
    <w:p w:rsidR="0087179D" w:rsidRDefault="0087179D" w:rsidP="00320CEC">
      <w:pPr>
        <w:spacing w:before="8520"/>
        <w:jc w:val="left"/>
        <w:rPr>
          <w:rStyle w:val="Pokec"/>
          <w:emboss w:val="0"/>
          <w:color w:val="auto"/>
        </w:rPr>
      </w:pPr>
    </w:p>
    <w:p w:rsidR="005321DD" w:rsidRDefault="005321DD" w:rsidP="00320CEC">
      <w:pPr>
        <w:spacing w:before="8520"/>
        <w:jc w:val="left"/>
        <w:rPr>
          <w:rStyle w:val="Pokec"/>
          <w:emboss w:val="0"/>
          <w:color w:val="auto"/>
        </w:rPr>
      </w:pP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87179D" w:rsidRDefault="0087179D" w:rsidP="005F3335">
      <w:pPr>
        <w:rPr>
          <w:b/>
          <w:sz w:val="28"/>
          <w:szCs w:val="28"/>
        </w:rPr>
      </w:pPr>
      <w:bookmarkStart w:id="7" w:name="_Toc37577728"/>
    </w:p>
    <w:p w:rsidR="0087179D" w:rsidRDefault="0087179D" w:rsidP="005F3335">
      <w:pPr>
        <w:rPr>
          <w:b/>
          <w:sz w:val="28"/>
          <w:szCs w:val="28"/>
        </w:rPr>
      </w:pPr>
    </w:p>
    <w:p w:rsidR="00F03DA6" w:rsidRPr="005F3335" w:rsidRDefault="00F03DA6" w:rsidP="005321DD">
      <w:pPr>
        <w:rPr>
          <w:b/>
        </w:rPr>
      </w:pPr>
      <w:r w:rsidRPr="005321DD">
        <w:rPr>
          <w:b/>
          <w:sz w:val="28"/>
          <w:szCs w:val="28"/>
        </w:rPr>
        <w:lastRenderedPageBreak/>
        <w:t>A</w:t>
      </w:r>
      <w:bookmarkEnd w:id="7"/>
      <w:r w:rsidR="00D12AB2" w:rsidRPr="005321DD">
        <w:rPr>
          <w:b/>
          <w:sz w:val="28"/>
          <w:szCs w:val="28"/>
        </w:rPr>
        <w:t>NOTACE</w:t>
      </w:r>
    </w:p>
    <w:p w:rsidR="005321DD" w:rsidRDefault="005321DD" w:rsidP="005321DD">
      <w:r>
        <w:t>Cílem projektu bylo vytvořit webovou aplikaci pro parsování a následný import dat z XML souboru do databáze, která by fungovala např. pro xml-feedy v Prestashopu. Aplikace byla vyvinuta s použitím jazyka Python ve Flask frameworku a využívá i řady dalších webových technologii. K parsování dat jsem použil knihovnu ElementTree a následnému importu do databáze PyMySQL.</w:t>
      </w:r>
    </w:p>
    <w:p w:rsidR="005321DD" w:rsidRDefault="005321DD" w:rsidP="005321DD">
      <w:pPr>
        <w:rPr>
          <w:b/>
        </w:rPr>
      </w:pPr>
      <w:r>
        <w:rPr>
          <w:b/>
        </w:rPr>
        <w:t>Klíčová slova</w:t>
      </w:r>
    </w:p>
    <w:p w:rsidR="00F03DA6" w:rsidRPr="005321DD" w:rsidRDefault="005321DD">
      <w:pPr>
        <w:rPr>
          <w:rStyle w:val="Pokec"/>
          <w:emboss w:val="0"/>
          <w:color w:val="auto"/>
        </w:rPr>
      </w:pPr>
      <w:r>
        <w:t>Webová aplikace, ElementTree, XML soubor, PyMySQL, databáze, Python, Flask</w:t>
      </w: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E120A8" w:rsidRDefault="00F03DA6" w:rsidP="00B547CA">
      <w:pPr>
        <w:pStyle w:val="Nadpis-Obsah"/>
        <w:pageBreakBefore/>
        <w:rPr>
          <w:noProof/>
        </w:rPr>
      </w:pPr>
      <w:bookmarkStart w:id="8" w:name="_Toc37577729"/>
      <w:bookmarkStart w:id="9" w:name="_Toc88120440"/>
      <w:bookmarkStart w:id="10" w:name="_Toc88120677"/>
      <w:bookmarkStart w:id="11" w:name="_Toc88120889"/>
      <w:bookmarkStart w:id="12" w:name="_Toc88120993"/>
      <w:bookmarkStart w:id="13" w:name="_Toc88121036"/>
      <w:bookmarkStart w:id="14" w:name="_Toc88121173"/>
      <w:bookmarkStart w:id="15" w:name="_Toc88121547"/>
      <w:bookmarkStart w:id="16" w:name="_Toc88121604"/>
      <w:bookmarkStart w:id="17" w:name="_Toc88121742"/>
      <w:bookmarkStart w:id="18" w:name="_Toc88122008"/>
      <w:bookmarkStart w:id="19" w:name="_Toc88124611"/>
      <w:bookmarkStart w:id="20" w:name="_Toc88124648"/>
      <w:bookmarkStart w:id="21" w:name="_Toc88124798"/>
      <w:bookmarkStart w:id="22" w:name="_Toc88125781"/>
      <w:bookmarkStart w:id="23" w:name="_Toc88126301"/>
      <w:bookmarkStart w:id="24" w:name="_Toc88126452"/>
      <w:bookmarkStart w:id="25" w:name="_Toc88126519"/>
      <w:bookmarkStart w:id="26" w:name="_Toc88126548"/>
      <w:bookmarkStart w:id="27" w:name="_Toc88126764"/>
      <w:bookmarkStart w:id="28" w:name="_Toc88126854"/>
      <w:bookmarkStart w:id="29" w:name="_Toc88127095"/>
      <w:bookmarkStart w:id="30" w:name="_Toc88127138"/>
      <w:bookmarkStart w:id="31" w:name="_Toc88128503"/>
      <w:bookmarkStart w:id="32" w:name="_Toc107634140"/>
      <w:bookmarkStart w:id="33" w:name="_Toc107635157"/>
      <w:r>
        <w:lastRenderedPageBreak/>
        <w:t>OBSAH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7C5492" w:rsidRPr="007C5492">
        <w:rPr>
          <w:b w:val="0"/>
          <w:bCs w:val="0"/>
          <w:szCs w:val="36"/>
        </w:rPr>
        <w:fldChar w:fldCharType="begin"/>
      </w:r>
      <w:r w:rsidRPr="00E9780B">
        <w:rPr>
          <w:b w:val="0"/>
          <w:szCs w:val="36"/>
        </w:rPr>
        <w:instrText xml:space="preserve"> TOC \h \z \t "Nadpis 1;2;Nadpis 2;3;Nadpis 3;4;Nadpis 4;5;Nadpis;2;Část;1" </w:instrText>
      </w:r>
      <w:r w:rsidR="007C5492" w:rsidRPr="007C5492">
        <w:rPr>
          <w:b w:val="0"/>
          <w:bCs w:val="0"/>
          <w:szCs w:val="36"/>
        </w:rPr>
        <w:fldChar w:fldCharType="separate"/>
      </w:r>
    </w:p>
    <w:p w:rsidR="00E120A8" w:rsidRDefault="007C5492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54556" w:history="1">
        <w:r w:rsidR="00E120A8" w:rsidRPr="00953C5A">
          <w:rPr>
            <w:rStyle w:val="Hypertextovodkaz"/>
          </w:rPr>
          <w:t>Úvod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54557" w:history="1">
        <w:r w:rsidR="00E120A8" w:rsidRPr="00953C5A">
          <w:rPr>
            <w:rStyle w:val="Hypertextovodkaz"/>
          </w:rPr>
          <w:t>1</w:t>
        </w:r>
        <w:r w:rsidR="00E120A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Využité technologie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58" w:history="1">
        <w:r w:rsidR="00E120A8" w:rsidRPr="00953C5A">
          <w:rPr>
            <w:rStyle w:val="Hypertextovodkaz"/>
          </w:rPr>
          <w:t>1.1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Jádro aplikace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59" w:history="1">
        <w:r w:rsidR="00E120A8" w:rsidRPr="00953C5A">
          <w:rPr>
            <w:rStyle w:val="Hypertextovodkaz"/>
          </w:rPr>
          <w:t>1.1.1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Python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0" w:history="1">
        <w:r w:rsidR="00E120A8" w:rsidRPr="00953C5A">
          <w:rPr>
            <w:rStyle w:val="Hypertextovodkaz"/>
          </w:rPr>
          <w:t>1.1.2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Flask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1" w:history="1">
        <w:r w:rsidR="00E120A8" w:rsidRPr="00953C5A">
          <w:rPr>
            <w:rStyle w:val="Hypertextovodkaz"/>
          </w:rPr>
          <w:t>1.1.3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MySQL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2" w:history="1">
        <w:r w:rsidR="00E120A8" w:rsidRPr="00953C5A">
          <w:rPr>
            <w:rStyle w:val="Hypertextovodkaz"/>
          </w:rPr>
          <w:t>1.1.1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SQLAlchemy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3" w:history="1">
        <w:r w:rsidR="00E120A8" w:rsidRPr="00953C5A">
          <w:rPr>
            <w:rStyle w:val="Hypertextovodkaz"/>
          </w:rPr>
          <w:t>1.1.2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Jinja 2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4" w:history="1">
        <w:r w:rsidR="00E120A8" w:rsidRPr="00953C5A">
          <w:rPr>
            <w:rStyle w:val="Hypertextovodkaz"/>
          </w:rPr>
          <w:t>1.1.3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Bootstrap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5" w:history="1">
        <w:r w:rsidR="00E120A8" w:rsidRPr="00953C5A">
          <w:rPr>
            <w:rStyle w:val="Hypertextovodkaz"/>
          </w:rPr>
          <w:t>1.1.4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Pycharm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66" w:history="1">
        <w:r w:rsidR="00E120A8" w:rsidRPr="00953C5A">
          <w:rPr>
            <w:rStyle w:val="Hypertextovodkaz"/>
          </w:rPr>
          <w:t>1.2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XML parser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7" w:history="1">
        <w:r w:rsidR="00E120A8" w:rsidRPr="00953C5A">
          <w:rPr>
            <w:rStyle w:val="Hypertextovodkaz"/>
          </w:rPr>
          <w:t>1.2.1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PyMySQL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68" w:history="1">
        <w:r w:rsidR="00E120A8" w:rsidRPr="00953C5A">
          <w:rPr>
            <w:rStyle w:val="Hypertextovodkaz"/>
          </w:rPr>
          <w:t>1.2.2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ElementTree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54569" w:history="1">
        <w:r w:rsidR="00E120A8" w:rsidRPr="00953C5A">
          <w:rPr>
            <w:rStyle w:val="Hypertextovodkaz"/>
          </w:rPr>
          <w:t>2</w:t>
        </w:r>
        <w:r w:rsidR="00E120A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řešení a použité postupy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70" w:history="1">
        <w:r w:rsidR="00E120A8" w:rsidRPr="00953C5A">
          <w:rPr>
            <w:rStyle w:val="Hypertextovodkaz"/>
          </w:rPr>
          <w:t>2.1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Prostředí aplikace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71" w:history="1">
        <w:r w:rsidR="00E120A8" w:rsidRPr="00953C5A">
          <w:rPr>
            <w:rStyle w:val="Hypertextovodkaz"/>
          </w:rPr>
          <w:t>2.1.1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Základ aplikace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72" w:history="1">
        <w:r w:rsidR="00E120A8" w:rsidRPr="00953C5A">
          <w:rPr>
            <w:rStyle w:val="Hypertextovodkaz"/>
          </w:rPr>
          <w:t>2.1.2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XML parser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73" w:history="1">
        <w:r w:rsidR="00E120A8" w:rsidRPr="00953C5A">
          <w:rPr>
            <w:rStyle w:val="Hypertextovodkaz"/>
          </w:rPr>
          <w:t>2.2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Adresářová struktura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74" w:history="1">
        <w:r w:rsidR="00E120A8" w:rsidRPr="00953C5A">
          <w:rPr>
            <w:rStyle w:val="Hypertextovodkaz"/>
          </w:rPr>
          <w:t>2.3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Dynamický objekt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75" w:history="1">
        <w:r w:rsidR="00E120A8" w:rsidRPr="00953C5A">
          <w:rPr>
            <w:rStyle w:val="Hypertextovodkaz"/>
          </w:rPr>
          <w:t>2.4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Parsování dat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76" w:history="1">
        <w:r w:rsidR="00E120A8" w:rsidRPr="00953C5A">
          <w:rPr>
            <w:rStyle w:val="Hypertextovodkaz"/>
          </w:rPr>
          <w:t>2.5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Import do databáze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72354577" w:history="1">
        <w:r w:rsidR="00E120A8" w:rsidRPr="00953C5A">
          <w:rPr>
            <w:rStyle w:val="Hypertextovodkaz"/>
          </w:rPr>
          <w:t>2.6</w:t>
        </w:r>
        <w:r w:rsidR="00E120A8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Řešené problémy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78" w:history="1">
        <w:r w:rsidR="00E120A8" w:rsidRPr="00953C5A">
          <w:rPr>
            <w:rStyle w:val="Hypertextovodkaz"/>
          </w:rPr>
          <w:t>2.6.1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Nahrávání souborů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72354579" w:history="1">
        <w:r w:rsidR="00E120A8" w:rsidRPr="00953C5A">
          <w:rPr>
            <w:rStyle w:val="Hypertextovodkaz"/>
          </w:rPr>
          <w:t>2.6.2</w:t>
        </w:r>
        <w:r w:rsidR="00E120A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120A8" w:rsidRPr="00953C5A">
          <w:rPr>
            <w:rStyle w:val="Hypertextovodkaz"/>
          </w:rPr>
          <w:t>SQL injection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54580" w:history="1">
        <w:r w:rsidR="00E120A8" w:rsidRPr="00953C5A">
          <w:rPr>
            <w:rStyle w:val="Hypertextovodkaz"/>
          </w:rPr>
          <w:t>3</w:t>
        </w:r>
        <w:r w:rsidR="00E120A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120A8" w:rsidRPr="00953C5A">
          <w:rPr>
            <w:rStyle w:val="Hypertextovodkaz"/>
          </w:rPr>
          <w:t>Výsledky a výstupy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54581" w:history="1">
        <w:r w:rsidR="00E120A8" w:rsidRPr="00953C5A">
          <w:rPr>
            <w:rStyle w:val="Hypertextovodkaz"/>
          </w:rPr>
          <w:t>Závěr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120A8" w:rsidRDefault="007C5492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72354582" w:history="1">
        <w:r w:rsidR="00E120A8" w:rsidRPr="00953C5A">
          <w:rPr>
            <w:rStyle w:val="Hypertextovodkaz"/>
          </w:rPr>
          <w:t>Seznam použitýCH INFORMAČNÍCH ZDROJů</w:t>
        </w:r>
        <w:r w:rsidR="00E120A8">
          <w:rPr>
            <w:webHidden/>
          </w:rPr>
          <w:tab/>
        </w:r>
        <w:r>
          <w:rPr>
            <w:webHidden/>
          </w:rPr>
          <w:fldChar w:fldCharType="begin"/>
        </w:r>
        <w:r w:rsidR="00E120A8">
          <w:rPr>
            <w:webHidden/>
          </w:rPr>
          <w:instrText xml:space="preserve"> PAGEREF _Toc472354582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120A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03DA6" w:rsidRDefault="007C5492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Default="00756E7C" w:rsidP="005321DD">
      <w:pPr>
        <w:pStyle w:val="Nadpis1"/>
        <w:numPr>
          <w:ilvl w:val="0"/>
          <w:numId w:val="0"/>
        </w:numPr>
        <w:ind w:left="360" w:hanging="360"/>
      </w:pPr>
      <w:bookmarkStart w:id="34" w:name="_Toc472354556"/>
      <w:r>
        <w:lastRenderedPageBreak/>
        <w:t>Úvod</w:t>
      </w:r>
      <w:bookmarkEnd w:id="34"/>
    </w:p>
    <w:p w:rsidR="005321DD" w:rsidRPr="005321DD" w:rsidRDefault="005321DD" w:rsidP="005321DD">
      <w:r w:rsidRPr="005321DD">
        <w:t xml:space="preserve">Projekt jsem si vybral na základě zkušeností z odborné praxe, kde jsem se často setkával s problémem importování většího množství dat do databáze Prestashopu. Na praxi </w:t>
      </w:r>
      <w:r>
        <w:t>j</w:t>
      </w:r>
      <w:r w:rsidRPr="005321DD">
        <w:t>sem se setkal s řešením Prestashop modulu v PHP, což nebylo ideální, protože se import musel krokovat, aby nedošlo k odpojení od databáze. Z toho důvodu jsem na základě rady učitele Ing. Petra Grussmanna zvolil framework Flask.</w:t>
      </w:r>
    </w:p>
    <w:p w:rsidR="005321DD" w:rsidRPr="005321DD" w:rsidRDefault="005321DD" w:rsidP="005321DD">
      <w:r w:rsidRPr="005321DD">
        <w:rPr>
          <w:rStyle w:val="Zdraznnintenzivn"/>
          <w:i w:val="0"/>
          <w:color w:val="00000A"/>
        </w:rPr>
        <w:t>Framework je použitelný v mnoha situacích a lze jej rozšířit o spoustu dalších funkcí. Proto bylo nutné vytvořit v frameworku Flask všechny základní funkce, které by měla taková webová aplikace obsahovat. Pro správnou funkci aplikace je nutné, aby jednotlivé technol</w:t>
      </w:r>
      <w:r w:rsidRPr="005321DD">
        <w:rPr>
          <w:rStyle w:val="Zdraznnintenzivn"/>
          <w:i w:val="0"/>
          <w:color w:val="00000A"/>
        </w:rPr>
        <w:t>o</w:t>
      </w:r>
      <w:r w:rsidRPr="005321DD">
        <w:rPr>
          <w:rStyle w:val="Zdraznnintenzivn"/>
          <w:i w:val="0"/>
          <w:color w:val="00000A"/>
        </w:rPr>
        <w:t>gie správně spolupracovaly a aby jednotlivé části aplikace byly dále rozšířitelné podle uv</w:t>
      </w:r>
      <w:r w:rsidRPr="005321DD">
        <w:rPr>
          <w:rStyle w:val="Zdraznnintenzivn"/>
          <w:i w:val="0"/>
          <w:color w:val="00000A"/>
        </w:rPr>
        <w:t>á</w:t>
      </w:r>
      <w:r w:rsidRPr="005321DD">
        <w:rPr>
          <w:rStyle w:val="Zdraznnintenzivn"/>
          <w:i w:val="0"/>
          <w:color w:val="00000A"/>
        </w:rPr>
        <w:t>žení.</w:t>
      </w:r>
      <w:r w:rsidRPr="005321DD">
        <w:t xml:space="preserve"> </w:t>
      </w:r>
    </w:p>
    <w:p w:rsidR="005321DD" w:rsidRPr="005321DD" w:rsidRDefault="005321DD" w:rsidP="005321DD">
      <w:r w:rsidRPr="005321DD">
        <w:t>Podrobněji se budu v této dokumentaci věnovat technol</w:t>
      </w:r>
      <w:r>
        <w:t>ogiím využitých ke tvorbě jádra</w:t>
      </w:r>
      <w:r>
        <w:br/>
      </w:r>
      <w:r w:rsidRPr="005321DD">
        <w:t>a poté těch využitých v části samotného XML parseru.</w:t>
      </w:r>
      <w:r>
        <w:t xml:space="preserve"> Následně vás uvedu do problematiky</w:t>
      </w:r>
      <w:r>
        <w:br/>
      </w:r>
      <w:r w:rsidRPr="005321DD">
        <w:t>a přiblížím, jak jsem postupoval.</w:t>
      </w:r>
    </w:p>
    <w:p w:rsidR="00D04AE6" w:rsidRDefault="000B40C6" w:rsidP="000F5ED1">
      <w:pPr>
        <w:pStyle w:val="Nadpis1"/>
      </w:pPr>
      <w:bookmarkStart w:id="35" w:name="_Toc472354557"/>
      <w:r>
        <w:lastRenderedPageBreak/>
        <w:t>Vy</w:t>
      </w:r>
      <w:r w:rsidR="001B6F92">
        <w:t>užité technologie</w:t>
      </w:r>
      <w:bookmarkEnd w:id="35"/>
    </w:p>
    <w:p w:rsidR="00382239" w:rsidRDefault="00382239" w:rsidP="00382239">
      <w:r w:rsidRPr="00382239">
        <w:t>K programování celé aplikace jsem použil jazyk Python</w:t>
      </w:r>
      <w:r w:rsidR="00001139">
        <w:t>. A jako základ</w:t>
      </w:r>
      <w:r w:rsidRPr="00382239">
        <w:t xml:space="preserve"> aplikace framework Flask, který je velice pře</w:t>
      </w:r>
      <w:r w:rsidR="00001139">
        <w:t>hledný a využívá spoustu</w:t>
      </w:r>
      <w:r w:rsidRPr="00382239">
        <w:t xml:space="preserve"> technologií, které jednoduchým způs</w:t>
      </w:r>
      <w:r w:rsidRPr="00382239">
        <w:t>o</w:t>
      </w:r>
      <w:r w:rsidRPr="00382239">
        <w:t xml:space="preserve">bem řeší potřebné věci, jako jsou databáze, formuláře či následné převedení informací do formy zobrazitelné </w:t>
      </w:r>
      <w:r w:rsidR="00001139">
        <w:t>v internetovém prohlížeči</w:t>
      </w:r>
      <w:r w:rsidRPr="00382239">
        <w:t>.</w:t>
      </w:r>
    </w:p>
    <w:p w:rsidR="00382239" w:rsidRPr="00382239" w:rsidRDefault="00382239" w:rsidP="00382239">
      <w:pPr>
        <w:pStyle w:val="Nadpis2"/>
      </w:pPr>
      <w:bookmarkStart w:id="36" w:name="_Toc472354558"/>
      <w:r>
        <w:t>Jádro aplikace</w:t>
      </w:r>
      <w:bookmarkEnd w:id="36"/>
    </w:p>
    <w:p w:rsidR="00382239" w:rsidRDefault="000B7998" w:rsidP="00382239">
      <w:pPr>
        <w:pStyle w:val="Nadpis3"/>
      </w:pPr>
      <w:bookmarkStart w:id="37" w:name="_Toc472354559"/>
      <w:r>
        <w:t>Python</w:t>
      </w:r>
      <w:bookmarkEnd w:id="37"/>
    </w:p>
    <w:p w:rsidR="00382239" w:rsidRPr="00382239" w:rsidRDefault="00382239" w:rsidP="00382239">
      <w:r>
        <w:t>Python je široce používaný, interpretovaný, dynamický, skriptovací a všestranný program</w:t>
      </w:r>
      <w:r>
        <w:t>o</w:t>
      </w:r>
      <w:r>
        <w:t>vací jazyk. Kód programu v pythonu je ve srovnání s jinými jazyky krátký a dobře čitelný. K význačným vlastnostem patří jeho jednoduchost z hlediska učení. Je vhodný pro začáte</w:t>
      </w:r>
      <w:r>
        <w:t>č</w:t>
      </w:r>
      <w:r>
        <w:t>níky díky své jednoduchosti a čistotě syntaxe.</w:t>
      </w:r>
    </w:p>
    <w:p w:rsidR="000B7998" w:rsidRDefault="000B7998" w:rsidP="00382239">
      <w:pPr>
        <w:pStyle w:val="Nadpis3"/>
      </w:pPr>
      <w:bookmarkStart w:id="38" w:name="_Toc472354560"/>
      <w:r>
        <w:t>Flask</w:t>
      </w:r>
      <w:bookmarkEnd w:id="38"/>
    </w:p>
    <w:p w:rsidR="00382239" w:rsidRDefault="00382239" w:rsidP="00382239">
      <w:r>
        <w:t xml:space="preserve">Jedná se o „micro web framework“ napsaný v Pythonu. Díky rozsáhlé dokumentaci a tomu že je v Pythonu, bylo jednoduché se v frameworku zorientovat. Je založený na Werkzeug toolkitu a Jinja2 templatovacím enginu. </w:t>
      </w:r>
    </w:p>
    <w:p w:rsidR="00382239" w:rsidRPr="00382239" w:rsidRDefault="00382239" w:rsidP="00382239">
      <w:r>
        <w:t>Pro začátek jsem použil projekt Flask-Skeleton, což je již rozepsaný základ webové aplik</w:t>
      </w:r>
      <w:r>
        <w:t>a</w:t>
      </w:r>
      <w:r>
        <w:t>ce ve Flasku volně dostupný na internetu. Jedná se o jakýsi základový kámen celého proje</w:t>
      </w:r>
      <w:r>
        <w:t>k</w:t>
      </w:r>
      <w:r>
        <w:t>tu, který spojuje všechny použité technologie.</w:t>
      </w:r>
    </w:p>
    <w:p w:rsidR="000B7998" w:rsidRDefault="000B7998" w:rsidP="00382239">
      <w:pPr>
        <w:pStyle w:val="Nadpis3"/>
      </w:pPr>
      <w:bookmarkStart w:id="39" w:name="_Toc472354561"/>
      <w:r>
        <w:t>MySQL</w:t>
      </w:r>
      <w:bookmarkEnd w:id="39"/>
    </w:p>
    <w:p w:rsidR="000B7998" w:rsidRDefault="000B7998" w:rsidP="000B7998">
      <w:r>
        <w:t>MySQL je multiplatformní databáze. Komunikace s ní probíhá – jak už název napovídá – pomocí jazyka SQL. Podobně jako u ostatních SQL databází se jedná o dialekt</w:t>
      </w:r>
      <w:r w:rsidR="00B547CA">
        <w:t xml:space="preserve"> </w:t>
      </w:r>
      <w:r>
        <w:t>tohoto jaz</w:t>
      </w:r>
      <w:r>
        <w:t>y</w:t>
      </w:r>
      <w:r>
        <w:t>ka s některými rozšířeními.</w:t>
      </w:r>
    </w:p>
    <w:p w:rsidR="00B547CA" w:rsidRDefault="00B547CA" w:rsidP="009C02F7">
      <w:pPr>
        <w:pStyle w:val="Nadpis3"/>
        <w:numPr>
          <w:ilvl w:val="2"/>
          <w:numId w:val="7"/>
        </w:numPr>
      </w:pPr>
      <w:bookmarkStart w:id="40" w:name="_Toc472354562"/>
      <w:r>
        <w:t>SQLAlchemy</w:t>
      </w:r>
      <w:bookmarkEnd w:id="40"/>
    </w:p>
    <w:p w:rsidR="00B547CA" w:rsidRDefault="00B547CA" w:rsidP="000B7998">
      <w:r w:rsidRPr="004E225C">
        <w:t xml:space="preserve">Pythonový SQL toolkit a objektově relační mapper. </w:t>
      </w:r>
      <w:r>
        <w:t>SQLAlchemy se chová k SQL datab</w:t>
      </w:r>
      <w:r>
        <w:t>á</w:t>
      </w:r>
      <w:r>
        <w:t>zím jako k objektům, což zlepšuje výkon databáze a ulehčuje nám s ní práci.</w:t>
      </w:r>
    </w:p>
    <w:p w:rsidR="00382239" w:rsidRDefault="00382239" w:rsidP="00382239">
      <w:pPr>
        <w:pStyle w:val="Nadpis3"/>
      </w:pPr>
      <w:bookmarkStart w:id="41" w:name="_Toc472354563"/>
      <w:r>
        <w:lastRenderedPageBreak/>
        <w:t>Jinja 2</w:t>
      </w:r>
      <w:bookmarkEnd w:id="41"/>
    </w:p>
    <w:p w:rsidR="00382239" w:rsidRDefault="005321DD" w:rsidP="00382239">
      <w:r>
        <w:t>Moderní šablonovací systém</w:t>
      </w:r>
      <w:r w:rsidR="00382239">
        <w:t xml:space="preserve"> pro Python. </w:t>
      </w:r>
      <w:r w:rsidRPr="005321DD">
        <w:t>Mezi hlavní výhody patří pře</w:t>
      </w:r>
      <w:r>
        <w:t>hlednost, rozšířite</w:t>
      </w:r>
      <w:r>
        <w:t>l</w:t>
      </w:r>
      <w:r>
        <w:t>nost pomocí filtrů a pluginů</w:t>
      </w:r>
      <w:r w:rsidRPr="005321DD">
        <w:t>, snadnost použití a vysoká rychlost</w:t>
      </w:r>
      <w:r>
        <w:t>.</w:t>
      </w:r>
    </w:p>
    <w:p w:rsidR="000B7998" w:rsidRDefault="000B7998" w:rsidP="00382239">
      <w:pPr>
        <w:pStyle w:val="Nadpis3"/>
      </w:pPr>
      <w:bookmarkStart w:id="42" w:name="_Toc472354564"/>
      <w:r>
        <w:t>Bootstrap</w:t>
      </w:r>
      <w:bookmarkEnd w:id="42"/>
    </w:p>
    <w:p w:rsidR="00382239" w:rsidRDefault="000B7998" w:rsidP="000B7998">
      <w:r>
        <w:t>Bootstrap je volně stažitelná sada nástrojů pro tvorbu webu a webových aplikací.</w:t>
      </w:r>
    </w:p>
    <w:p w:rsidR="000B7998" w:rsidRDefault="000B7998" w:rsidP="000B7998">
      <w:r>
        <w:t>Obsahuje návrhářské šablony založené na HTML a CSS, sloužící pro úpravu typografie,</w:t>
      </w:r>
      <w:r w:rsidR="00B547CA">
        <w:t xml:space="preserve"> </w:t>
      </w:r>
      <w:r>
        <w:t>formulářů, tlačítek, navigace a dalších komponent rozhraní, stejně jako další volitelná rozš</w:t>
      </w:r>
      <w:r>
        <w:t>í</w:t>
      </w:r>
      <w:r>
        <w:t>ření JavaScriptu.</w:t>
      </w:r>
      <w:bookmarkStart w:id="43" w:name="_GoBack"/>
      <w:bookmarkEnd w:id="43"/>
    </w:p>
    <w:p w:rsidR="00382239" w:rsidRDefault="000B7998" w:rsidP="00382239">
      <w:r>
        <w:t>Bootstrap je kompatibilní s poslední verzí všech hlavních prohlížečů a elegantně se</w:t>
      </w:r>
      <w:r w:rsidR="00B547CA">
        <w:t xml:space="preserve"> </w:t>
      </w:r>
      <w:r>
        <w:t>přizp</w:t>
      </w:r>
      <w:r>
        <w:t>ů</w:t>
      </w:r>
      <w:r>
        <w:t>sobuje použití na starších prohlížečích jako je Internet Explorer 8. Od verze 2.0 také</w:t>
      </w:r>
      <w:r w:rsidR="00B547CA">
        <w:t xml:space="preserve"> </w:t>
      </w:r>
      <w:r>
        <w:t>podp</w:t>
      </w:r>
      <w:r>
        <w:t>o</w:t>
      </w:r>
      <w:r>
        <w:t>ruje responzivní design. To znamená, že se rozložení</w:t>
      </w:r>
      <w:r w:rsidR="005321DD">
        <w:t xml:space="preserve"> stránky dynamicky přizpůsobuje</w:t>
      </w:r>
      <w:r w:rsidR="005321DD">
        <w:br/>
      </w:r>
      <w:r>
        <w:t>s ohledem na používané zařízení (stolní PC, tablet, mobilní telefon). Bootstrap má otevř</w:t>
      </w:r>
      <w:r>
        <w:t>e</w:t>
      </w:r>
      <w:r>
        <w:t>nou l</w:t>
      </w:r>
      <w:r w:rsidR="00382239">
        <w:t>icenci a je dostupný na GitHub.</w:t>
      </w:r>
    </w:p>
    <w:p w:rsidR="00382239" w:rsidRDefault="00382239" w:rsidP="00382239">
      <w:pPr>
        <w:pStyle w:val="Nadpis3"/>
      </w:pPr>
      <w:bookmarkStart w:id="44" w:name="_Toc472354565"/>
      <w:r>
        <w:t>Pycharm</w:t>
      </w:r>
      <w:bookmarkEnd w:id="44"/>
    </w:p>
    <w:p w:rsidR="00382239" w:rsidRDefault="00001139" w:rsidP="00382239">
      <w:r>
        <w:t>Integrované vývojové</w:t>
      </w:r>
      <w:r w:rsidR="00382239">
        <w:t xml:space="preserve"> prostředí (IDE)</w:t>
      </w:r>
      <w:r>
        <w:t xml:space="preserve"> specifické</w:t>
      </w:r>
      <w:r w:rsidR="00382239">
        <w:t xml:space="preserve"> pro Pyt</w:t>
      </w:r>
      <w:r w:rsidR="005321DD">
        <w:t>hon. Obsahuje grafický debugger</w:t>
      </w:r>
      <w:r w:rsidR="005321DD">
        <w:br/>
      </w:r>
      <w:r w:rsidR="00382239">
        <w:t>a je cross-platformní. Velice ulehčuje vytváření aplikace a je (s jistými omezeními) zadarmo pro studenty.</w:t>
      </w:r>
    </w:p>
    <w:p w:rsidR="00382239" w:rsidRDefault="00382239" w:rsidP="00382239">
      <w:pPr>
        <w:pStyle w:val="Nadpis2"/>
      </w:pPr>
      <w:bookmarkStart w:id="45" w:name="_Toc472354566"/>
      <w:r>
        <w:t>XML parser</w:t>
      </w:r>
      <w:bookmarkEnd w:id="45"/>
    </w:p>
    <w:p w:rsidR="005321DD" w:rsidRDefault="005321DD" w:rsidP="005321DD">
      <w:pPr>
        <w:pStyle w:val="Nadpis3"/>
      </w:pPr>
      <w:bookmarkStart w:id="46" w:name="_Toc472354567"/>
      <w:r>
        <w:t>PyMySQL</w:t>
      </w:r>
      <w:bookmarkEnd w:id="46"/>
    </w:p>
    <w:p w:rsidR="005321DD" w:rsidRPr="00382239" w:rsidRDefault="005321DD" w:rsidP="005321DD">
      <w:r>
        <w:t>Knihovna pro komunikaci s MySQL databázemi v Pythonu, jejíž účelem bylo nahradit knihovnu MySQLdb, která nemá podporu pro novější verze Pythonu.</w:t>
      </w:r>
    </w:p>
    <w:p w:rsidR="005321DD" w:rsidRDefault="005321DD" w:rsidP="005321DD"/>
    <w:p w:rsidR="005321DD" w:rsidRPr="005321DD" w:rsidRDefault="005321DD" w:rsidP="005321DD"/>
    <w:p w:rsidR="00382239" w:rsidRDefault="00382239" w:rsidP="00382239">
      <w:pPr>
        <w:pStyle w:val="Nadpis3"/>
      </w:pPr>
      <w:bookmarkStart w:id="47" w:name="_Toc472354568"/>
      <w:r>
        <w:lastRenderedPageBreak/>
        <w:t>ElementTree</w:t>
      </w:r>
      <w:bookmarkEnd w:id="47"/>
    </w:p>
    <w:p w:rsidR="00382239" w:rsidRDefault="00382239" w:rsidP="00382239">
      <w:r>
        <w:t>Knihovna pro parsov</w:t>
      </w:r>
      <w:r w:rsidR="00001139">
        <w:t>ání dat ve struktuře XML souboru</w:t>
      </w:r>
      <w:r>
        <w:t xml:space="preserve">. </w:t>
      </w:r>
    </w:p>
    <w:p w:rsidR="005321DD" w:rsidRPr="005321DD" w:rsidRDefault="005321DD" w:rsidP="00AF6879">
      <w:r w:rsidRPr="005321DD">
        <w:t xml:space="preserve">XML je ve své podstatě hierarchický datový formát a nejpřirozenější způsob, jak </w:t>
      </w:r>
      <w:r>
        <w:t xml:space="preserve">ho </w:t>
      </w:r>
      <w:r w:rsidRPr="005321DD">
        <w:t>repr</w:t>
      </w:r>
      <w:r w:rsidRPr="005321DD">
        <w:t>e</w:t>
      </w:r>
      <w:r w:rsidRPr="005321DD">
        <w:t xml:space="preserve">zentovat </w:t>
      </w:r>
      <w:r>
        <w:t xml:space="preserve">je </w:t>
      </w:r>
      <w:r w:rsidRPr="005321DD">
        <w:t>stromem. E</w:t>
      </w:r>
      <w:r>
        <w:t>lementTree</w:t>
      </w:r>
      <w:r w:rsidRPr="005321DD">
        <w:t xml:space="preserve"> má dvě třídy pro tento účel - ElementTree reprezentuje c</w:t>
      </w:r>
      <w:r>
        <w:t>elý XML dokument jako strom, a e</w:t>
      </w:r>
      <w:r w:rsidRPr="005321DD">
        <w:t>lement představuje jeden uzel v tomto stromu. Intera</w:t>
      </w:r>
      <w:r w:rsidRPr="005321DD">
        <w:t>k</w:t>
      </w:r>
      <w:r w:rsidRPr="005321DD">
        <w:t xml:space="preserve">ce </w:t>
      </w:r>
      <w:r>
        <w:t xml:space="preserve">s celým dokumentem </w:t>
      </w:r>
      <w:r w:rsidRPr="005321DD">
        <w:t>se obvykle provádí na úrovni Element</w:t>
      </w:r>
      <w:r>
        <w:t>Tree, i</w:t>
      </w:r>
      <w:r w:rsidRPr="005321DD">
        <w:t>nterakce s</w:t>
      </w:r>
      <w:r w:rsidR="00AF6879">
        <w:t> </w:t>
      </w:r>
      <w:r w:rsidRPr="005321DD">
        <w:t>jediný</w:t>
      </w:r>
      <w:r w:rsidR="00AF6879">
        <w:t>m</w:t>
      </w:r>
      <w:r w:rsidRPr="005321DD">
        <w:t xml:space="preserve"> element</w:t>
      </w:r>
      <w:r>
        <w:t>em</w:t>
      </w:r>
      <w:r w:rsidRPr="005321DD">
        <w:t xml:space="preserve"> a jeho dílčí</w:t>
      </w:r>
      <w:r>
        <w:t>mi prvky</w:t>
      </w:r>
      <w:r w:rsidRPr="005321DD">
        <w:t xml:space="preserve"> na úrovni </w:t>
      </w:r>
      <w:r>
        <w:t>elementu</w:t>
      </w:r>
      <w:r w:rsidRPr="005321DD">
        <w:t>.</w:t>
      </w:r>
    </w:p>
    <w:p w:rsidR="005321DD" w:rsidRDefault="005321DD" w:rsidP="005321DD">
      <w:r>
        <w:t>Každý element má řadu vlastností, které jsou s ním spojeny:</w:t>
      </w:r>
    </w:p>
    <w:p w:rsidR="005321DD" w:rsidRDefault="005321DD" w:rsidP="009C02F7">
      <w:pPr>
        <w:numPr>
          <w:ilvl w:val="0"/>
          <w:numId w:val="9"/>
        </w:numPr>
      </w:pPr>
      <w:r>
        <w:t>Značka, která je string identifikující jaký druh dat tento prvek představuje.</w:t>
      </w:r>
    </w:p>
    <w:p w:rsidR="005321DD" w:rsidRDefault="005321DD" w:rsidP="009C02F7">
      <w:pPr>
        <w:numPr>
          <w:ilvl w:val="0"/>
          <w:numId w:val="9"/>
        </w:numPr>
      </w:pPr>
      <w:r>
        <w:t>Atributy, uložené v Python slovníku.</w:t>
      </w:r>
    </w:p>
    <w:p w:rsidR="005321DD" w:rsidRDefault="005321DD" w:rsidP="009C02F7">
      <w:pPr>
        <w:numPr>
          <w:ilvl w:val="0"/>
          <w:numId w:val="9"/>
        </w:numPr>
      </w:pPr>
      <w:r>
        <w:t>Textový řetězec.</w:t>
      </w:r>
    </w:p>
    <w:p w:rsidR="005321DD" w:rsidRDefault="005321DD" w:rsidP="009C02F7">
      <w:pPr>
        <w:numPr>
          <w:ilvl w:val="0"/>
          <w:numId w:val="9"/>
        </w:numPr>
      </w:pPr>
      <w:r>
        <w:t>Volitelný tail string.</w:t>
      </w:r>
    </w:p>
    <w:p w:rsidR="005321DD" w:rsidRDefault="005321DD" w:rsidP="009C02F7">
      <w:pPr>
        <w:numPr>
          <w:ilvl w:val="0"/>
          <w:numId w:val="9"/>
        </w:numPr>
      </w:pPr>
      <w:r>
        <w:t>Řada podřízených prvků, uložených v Python</w:t>
      </w:r>
      <w:r w:rsidRPr="005321DD">
        <w:t xml:space="preserve"> </w:t>
      </w:r>
      <w:r>
        <w:t>sekvenci.</w:t>
      </w:r>
    </w:p>
    <w:p w:rsidR="00D04AE6" w:rsidRDefault="00D04AE6" w:rsidP="000F5ED1">
      <w:pPr>
        <w:pStyle w:val="Nadpis1"/>
      </w:pPr>
      <w:bookmarkStart w:id="48" w:name="_Toc472354569"/>
      <w:r w:rsidRPr="00802D4F">
        <w:lastRenderedPageBreak/>
        <w:t>řešení a použité postupy</w:t>
      </w:r>
      <w:bookmarkEnd w:id="48"/>
    </w:p>
    <w:p w:rsidR="005321DD" w:rsidRDefault="005321DD" w:rsidP="005321DD">
      <w:pPr>
        <w:pStyle w:val="Nadpis2"/>
      </w:pPr>
      <w:bookmarkStart w:id="49" w:name="_Toc472354570"/>
      <w:r>
        <w:t>Prostředí aplikace</w:t>
      </w:r>
      <w:bookmarkEnd w:id="49"/>
    </w:p>
    <w:p w:rsidR="005321DD" w:rsidRDefault="005321DD" w:rsidP="005321DD">
      <w:pPr>
        <w:pStyle w:val="Nadpis3"/>
      </w:pPr>
      <w:bookmarkStart w:id="50" w:name="_Toc472318228"/>
      <w:bookmarkStart w:id="51" w:name="_Toc472354571"/>
      <w:bookmarkEnd w:id="50"/>
      <w:r>
        <w:t>Základ aplikace</w:t>
      </w:r>
      <w:bookmarkEnd w:id="51"/>
    </w:p>
    <w:p w:rsidR="005321DD" w:rsidRDefault="005321DD" w:rsidP="005321DD">
      <w:r>
        <w:t xml:space="preserve">Jako základ aplikace jsem použil Flask-Skeleton, jedná se o předem připravenou „kostru“ aplikace. Abych jej mohl využít a rozšířit o potřebné funkce, bylo nutné nainstalovat veškeré požadavky projektu a seznámit se </w:t>
      </w:r>
      <w:r w:rsidR="008951EC">
        <w:t>s jeho</w:t>
      </w:r>
      <w:r>
        <w:t xml:space="preserve"> strukturou. </w:t>
      </w:r>
    </w:p>
    <w:p w:rsidR="005321DD" w:rsidRDefault="005321DD" w:rsidP="005321DD">
      <w:r>
        <w:t>Dále bylo nutné vytvořit části, které by byly použitelné při tvoření téměř jakékoliv webové aplikace (jako např. registrování uživatelů). Všechny tyto části se dají vytvořit jednoduše ve Flask frameworku a některé jsou již předem připravené v projektu Flask-Skeleton.</w:t>
      </w:r>
    </w:p>
    <w:p w:rsidR="005321DD" w:rsidRPr="005321DD" w:rsidRDefault="005321DD" w:rsidP="005321DD">
      <w:r>
        <w:t>Aplikace je realizovaná formou moderních webových stránek s responzivním designem.</w:t>
      </w:r>
    </w:p>
    <w:p w:rsidR="005321DD" w:rsidRDefault="005321DD" w:rsidP="005321DD">
      <w:pPr>
        <w:pStyle w:val="Nadpis3"/>
      </w:pPr>
      <w:bookmarkStart w:id="52" w:name="_Toc472318229"/>
      <w:bookmarkStart w:id="53" w:name="_Toc472354572"/>
      <w:bookmarkEnd w:id="52"/>
      <w:r>
        <w:t>XML parser</w:t>
      </w:r>
      <w:bookmarkEnd w:id="53"/>
    </w:p>
    <w:p w:rsidR="005321DD" w:rsidRPr="005321DD" w:rsidRDefault="005321DD" w:rsidP="005321DD">
      <w:pPr>
        <w:rPr>
          <w:shd w:val="clear" w:color="auto" w:fill="FFFF00"/>
        </w:rPr>
      </w:pPr>
      <w:r>
        <w:t>Celá část XML parseru je tvořená z HTML formulářů, pomocí kterých se nejprve nahraje XML soubor na server do dočastných souborů a následně nastaví import. O výsledku jsme nakonec informováni prostřednictvím flash message.</w:t>
      </w:r>
    </w:p>
    <w:p w:rsidR="00382239" w:rsidRPr="00001139" w:rsidRDefault="00001139" w:rsidP="00001139">
      <w:pPr>
        <w:pStyle w:val="Nadpis2"/>
      </w:pPr>
      <w:bookmarkStart w:id="54" w:name="_Toc472354573"/>
      <w:r>
        <w:rPr>
          <w:rStyle w:val="Zdraznnintenzivn"/>
          <w:i w:val="0"/>
          <w:iCs w:val="0"/>
          <w:color w:val="auto"/>
        </w:rPr>
        <w:t xml:space="preserve">Adresářová </w:t>
      </w:r>
      <w:r w:rsidR="00B547CA">
        <w:rPr>
          <w:rStyle w:val="Zdraznnintenzivn"/>
          <w:i w:val="0"/>
          <w:iCs w:val="0"/>
          <w:color w:val="auto"/>
        </w:rPr>
        <w:t>s</w:t>
      </w:r>
      <w:r w:rsidR="00382239">
        <w:rPr>
          <w:rStyle w:val="Zdraznnintenzivn"/>
          <w:i w:val="0"/>
          <w:iCs w:val="0"/>
          <w:color w:val="auto"/>
        </w:rPr>
        <w:t>truktura</w:t>
      </w:r>
      <w:bookmarkEnd w:id="54"/>
    </w:p>
    <w:p w:rsidR="00382239" w:rsidRDefault="00382239" w:rsidP="0038223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</w:t>
      </w:r>
    </w:p>
    <w:p w:rsidR="00382239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├───</w:t>
      </w:r>
      <w:r w:rsidR="00382239" w:rsidRPr="009257BF">
        <w:rPr>
          <w:rFonts w:ascii="Courier New" w:hAnsi="Courier New" w:cs="Courier New"/>
        </w:rPr>
        <w:t>client</w:t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  <w:t>- grafická část aplikace (šablony, styly,…)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>
        <w:rPr>
          <w:rFonts w:ascii="Courier New" w:hAnsi="Courier New" w:cs="Courier New"/>
        </w:rPr>
        <w:t xml:space="preserve">   </w:t>
      </w:r>
      <w:r w:rsidRPr="00B547CA">
        <w:rPr>
          <w:rFonts w:ascii="Courier New" w:hAnsi="Courier New" w:cs="Courier New"/>
        </w:rPr>
        <w:t>│</w:t>
      </w:r>
      <w:r w:rsidR="00382239">
        <w:rPr>
          <w:rFonts w:ascii="Courier New" w:hAnsi="Courier New" w:cs="Courier New"/>
        </w:rPr>
        <w:tab/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</w:t>
      </w:r>
      <w:r w:rsidRPr="00B547CA">
        <w:rPr>
          <w:rFonts w:ascii="Courier New" w:hAnsi="Courier New" w:cs="Courier New"/>
        </w:rPr>
        <w:t>├───</w:t>
      </w:r>
      <w:r w:rsidR="00382239" w:rsidRPr="009257BF">
        <w:rPr>
          <w:rFonts w:ascii="Courier New" w:hAnsi="Courier New" w:cs="Courier New"/>
        </w:rPr>
        <w:t xml:space="preserve">static </w:t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  <w:t>- statické části jako jQuery, css,…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</w:t>
      </w: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</w:p>
    <w:p w:rsidR="00382239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</w:t>
      </w:r>
      <w:r w:rsidRPr="00B547CA">
        <w:rPr>
          <w:rFonts w:ascii="Courier New" w:hAnsi="Courier New" w:cs="Courier New"/>
        </w:rPr>
        <w:t>└───</w:t>
      </w:r>
      <w:r w:rsidR="00382239" w:rsidRPr="009257BF">
        <w:rPr>
          <w:rFonts w:ascii="Courier New" w:hAnsi="Courier New" w:cs="Courier New"/>
        </w:rPr>
        <w:t xml:space="preserve">templates </w:t>
      </w:r>
      <w:r w:rsidR="00382239">
        <w:rPr>
          <w:rFonts w:ascii="Courier New" w:hAnsi="Courier New" w:cs="Courier New"/>
        </w:rPr>
        <w:tab/>
        <w:t>- šablony částí, které jsou na všech stránkách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>
        <w:rPr>
          <w:rFonts w:ascii="Courier New" w:hAnsi="Courier New" w:cs="Courier New"/>
        </w:rPr>
        <w:t xml:space="preserve">       </w:t>
      </w:r>
      <w:r w:rsidRPr="00B547CA">
        <w:rPr>
          <w:rFonts w:ascii="Courier New" w:hAnsi="Courier New" w:cs="Courier New"/>
        </w:rPr>
        <w:t>├───</w:t>
      </w:r>
      <w:r w:rsidR="00382239" w:rsidRPr="009257BF">
        <w:rPr>
          <w:rFonts w:ascii="Courier New" w:hAnsi="Courier New" w:cs="Courier New"/>
        </w:rPr>
        <w:t xml:space="preserve">errors </w:t>
      </w:r>
      <w:r w:rsidR="00382239">
        <w:rPr>
          <w:rFonts w:ascii="Courier New" w:hAnsi="Courier New" w:cs="Courier New"/>
        </w:rPr>
        <w:tab/>
        <w:t>- šablony, zobrazující se v případě chyby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</w:p>
    <w:p w:rsidR="00382239" w:rsidRPr="00382239" w:rsidRDefault="00B547CA" w:rsidP="00382239">
      <w:pPr>
        <w:pStyle w:val="Prosttext"/>
        <w:rPr>
          <w:rFonts w:ascii="Courier New" w:hAnsi="Courier New" w:cs="Courier New"/>
          <w:b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  <w:r w:rsidRPr="00B547CA">
        <w:rPr>
          <w:rFonts w:ascii="Courier New" w:hAnsi="Courier New" w:cs="Courier New"/>
        </w:rPr>
        <w:t>├───</w:t>
      </w:r>
      <w:r w:rsidR="00382239" w:rsidRPr="009257BF">
        <w:rPr>
          <w:rFonts w:ascii="Courier New" w:hAnsi="Courier New" w:cs="Courier New"/>
        </w:rPr>
        <w:t xml:space="preserve">main </w:t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  <w:t>- šablony pro všechny uživatele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</w:p>
    <w:p w:rsidR="00382239" w:rsidRPr="00382239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</w:t>
      </w:r>
      <w:r w:rsidRPr="00B547CA">
        <w:rPr>
          <w:rFonts w:ascii="Courier New" w:hAnsi="Courier New" w:cs="Courier New"/>
        </w:rPr>
        <w:t>└───</w:t>
      </w:r>
      <w:r w:rsidR="00382239" w:rsidRPr="009257BF">
        <w:rPr>
          <w:rFonts w:ascii="Courier New" w:hAnsi="Courier New" w:cs="Courier New"/>
        </w:rPr>
        <w:t xml:space="preserve">user </w:t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  <w:t>- šablony</w:t>
      </w:r>
      <w:r w:rsidR="00382239" w:rsidRPr="00382239">
        <w:rPr>
          <w:rFonts w:ascii="Courier New" w:hAnsi="Courier New" w:cs="Courier New"/>
          <w:b/>
        </w:rPr>
        <w:t xml:space="preserve"> </w:t>
      </w:r>
      <w:r w:rsidR="00382239">
        <w:rPr>
          <w:rFonts w:ascii="Courier New" w:hAnsi="Courier New" w:cs="Courier New"/>
        </w:rPr>
        <w:t>pouze pro přihlášené uživatele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│</w:t>
      </w:r>
      <w:r w:rsidR="00382239" w:rsidRPr="009257BF">
        <w:rPr>
          <w:rFonts w:ascii="Courier New" w:hAnsi="Courier New" w:cs="Courier New"/>
        </w:rPr>
        <w:t xml:space="preserve">               </w:t>
      </w:r>
    </w:p>
    <w:p w:rsidR="00382239" w:rsidRPr="009257BF" w:rsidRDefault="00B547CA" w:rsidP="00382239">
      <w:pPr>
        <w:pStyle w:val="Prosttext"/>
        <w:rPr>
          <w:rFonts w:ascii="Courier New" w:hAnsi="Courier New" w:cs="Courier New"/>
        </w:rPr>
      </w:pPr>
      <w:r w:rsidRPr="00B547CA">
        <w:rPr>
          <w:rFonts w:ascii="Courier New" w:hAnsi="Courier New" w:cs="Courier New"/>
        </w:rPr>
        <w:t>└───</w:t>
      </w:r>
      <w:r w:rsidR="00382239" w:rsidRPr="009257BF">
        <w:rPr>
          <w:rFonts w:ascii="Courier New" w:hAnsi="Courier New" w:cs="Courier New"/>
        </w:rPr>
        <w:t xml:space="preserve">server </w:t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</w:r>
      <w:r w:rsidR="00382239">
        <w:rPr>
          <w:rFonts w:ascii="Courier New" w:hAnsi="Courier New" w:cs="Courier New"/>
        </w:rPr>
        <w:tab/>
        <w:t>- logická část aplikace (program v pythonu)</w:t>
      </w:r>
    </w:p>
    <w:p w:rsidR="00382239" w:rsidRPr="009257BF" w:rsidRDefault="00382239" w:rsidP="0038223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257BF">
        <w:rPr>
          <w:rFonts w:ascii="Courier New" w:hAnsi="Courier New" w:cs="Courier New"/>
        </w:rPr>
        <w:t xml:space="preserve">   </w:t>
      </w:r>
      <w:r w:rsidR="00B547CA" w:rsidRPr="00B547CA">
        <w:rPr>
          <w:rFonts w:ascii="Courier New" w:hAnsi="Courier New" w:cs="Courier New"/>
        </w:rPr>
        <w:t>│</w:t>
      </w:r>
      <w:r w:rsidRPr="009257BF">
        <w:rPr>
          <w:rFonts w:ascii="Courier New" w:hAnsi="Courier New" w:cs="Courier New"/>
        </w:rPr>
        <w:t xml:space="preserve">   </w:t>
      </w:r>
    </w:p>
    <w:p w:rsidR="00382239" w:rsidRPr="009257BF" w:rsidRDefault="00382239" w:rsidP="0038223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257BF">
        <w:rPr>
          <w:rFonts w:ascii="Courier New" w:hAnsi="Courier New" w:cs="Courier New"/>
        </w:rPr>
        <w:t xml:space="preserve">   </w:t>
      </w:r>
      <w:r w:rsidR="00B547CA" w:rsidRPr="00B547CA">
        <w:rPr>
          <w:rFonts w:ascii="Courier New" w:hAnsi="Courier New" w:cs="Courier New"/>
        </w:rPr>
        <w:t>├───</w:t>
      </w:r>
      <w:r w:rsidRPr="009257BF">
        <w:rPr>
          <w:rFonts w:ascii="Courier New" w:hAnsi="Courier New" w:cs="Courier New"/>
        </w:rPr>
        <w:t xml:space="preserve">main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funkce dostupné všem uživatelům</w:t>
      </w:r>
    </w:p>
    <w:p w:rsidR="00382239" w:rsidRPr="009257BF" w:rsidRDefault="00382239" w:rsidP="0038223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257BF">
        <w:rPr>
          <w:rFonts w:ascii="Courier New" w:hAnsi="Courier New" w:cs="Courier New"/>
        </w:rPr>
        <w:t xml:space="preserve">   </w:t>
      </w:r>
      <w:r w:rsidR="00B547CA" w:rsidRPr="00B547CA">
        <w:rPr>
          <w:rFonts w:ascii="Courier New" w:hAnsi="Courier New" w:cs="Courier New"/>
        </w:rPr>
        <w:t>│</w:t>
      </w:r>
      <w:r w:rsidRPr="009257BF">
        <w:rPr>
          <w:rFonts w:ascii="Courier New" w:hAnsi="Courier New" w:cs="Courier New"/>
        </w:rPr>
        <w:t xml:space="preserve">           </w:t>
      </w:r>
    </w:p>
    <w:p w:rsidR="00382239" w:rsidRPr="009257BF" w:rsidRDefault="00382239" w:rsidP="0038223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547CA" w:rsidRPr="00B547CA">
        <w:rPr>
          <w:rFonts w:ascii="Courier New" w:hAnsi="Courier New" w:cs="Courier New"/>
        </w:rPr>
        <w:t>└───</w:t>
      </w:r>
      <w:r w:rsidRPr="009257BF">
        <w:rPr>
          <w:rFonts w:ascii="Courier New" w:hAnsi="Courier New" w:cs="Courier New"/>
        </w:rPr>
        <w:t xml:space="preserve">user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funkce dostupné pouze přihlášeným uživatelům</w:t>
      </w:r>
    </w:p>
    <w:p w:rsidR="00230592" w:rsidRDefault="00001139" w:rsidP="00001139">
      <w:pPr>
        <w:pStyle w:val="Nadpis2"/>
      </w:pPr>
      <w:bookmarkStart w:id="55" w:name="_Toc472354574"/>
      <w:r>
        <w:lastRenderedPageBreak/>
        <w:t>Dynamický objekt</w:t>
      </w:r>
      <w:bookmarkEnd w:id="55"/>
    </w:p>
    <w:p w:rsidR="00001139" w:rsidRDefault="00001139" w:rsidP="00001139">
      <w:r>
        <w:t>Aby bylo možné ukládat data z libovolného XML souboru, potřeboval jsem vytvořit dyn</w:t>
      </w:r>
      <w:r>
        <w:t>a</w:t>
      </w:r>
      <w:r>
        <w:t>mický objekt, který by se měnil v závislosti na jeho obsahu. Proto jsem použil pole slovníků, které nejsou nijak omezené a přistupuje se k nim pomocí klíčů, které jsou uloženy v sam</w:t>
      </w:r>
      <w:r>
        <w:t>o</w:t>
      </w:r>
      <w:r>
        <w:t>statném poli.</w:t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Data():</w:t>
      </w:r>
      <w:r>
        <w:rPr>
          <w:color w:val="000000"/>
        </w:rPr>
        <w:br/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B547CA">
        <w:rPr>
          <w:b/>
          <w:color w:val="000000"/>
        </w:rPr>
        <w:t># vytvoření pole slovníků #</w:t>
      </w:r>
      <w:r w:rsidRPr="00B547CA">
        <w:rPr>
          <w:b/>
          <w:color w:val="000000"/>
        </w:rPr>
        <w:br/>
      </w:r>
      <w:r>
        <w:rPr>
          <w:color w:val="000000"/>
        </w:rPr>
        <w:t xml:space="preserve">    pole = []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pocetRadku):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.pole = [{} </w:t>
      </w:r>
      <w:r>
        <w:rPr>
          <w:b/>
          <w:bCs/>
          <w:color w:val="000080"/>
        </w:rPr>
        <w:t xml:space="preserve">for </w:t>
      </w:r>
      <w:r w:rsidRPr="00880B6C">
        <w:t>x</w:t>
      </w:r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(pocetRadku)]</w:t>
      </w:r>
      <w:r>
        <w:rPr>
          <w:color w:val="000000"/>
        </w:rPr>
        <w:br/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B547CA">
        <w:rPr>
          <w:b/>
          <w:color w:val="000000"/>
        </w:rPr>
        <w:t># metoda pro ukádání dat #</w:t>
      </w:r>
      <w:r w:rsidRPr="00B547CA">
        <w:rPr>
          <w:b/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setData(</w:t>
      </w:r>
      <w:r>
        <w:rPr>
          <w:color w:val="94558D"/>
        </w:rPr>
        <w:t>self</w:t>
      </w:r>
      <w:r>
        <w:rPr>
          <w:color w:val="000000"/>
        </w:rPr>
        <w:t>, radek, key, value):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.pole[radek][key] = value</w:t>
      </w:r>
      <w:r>
        <w:rPr>
          <w:color w:val="000000"/>
        </w:rPr>
        <w:br/>
      </w:r>
    </w:p>
    <w:p w:rsidR="00001139" w:rsidRP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Pr="00B547CA">
        <w:rPr>
          <w:b/>
          <w:color w:val="000000"/>
        </w:rPr>
        <w:t># metoda pro čtení dat #</w:t>
      </w:r>
      <w:r w:rsidRPr="00B547CA">
        <w:rPr>
          <w:b/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getData(</w:t>
      </w:r>
      <w:r>
        <w:rPr>
          <w:color w:val="94558D"/>
        </w:rPr>
        <w:t>self</w:t>
      </w:r>
      <w:r>
        <w:rPr>
          <w:color w:val="000000"/>
        </w:rPr>
        <w:t>, radek, key):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.pole[radek][key]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__repr__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'&lt;Data&gt;'</w:t>
      </w:r>
    </w:p>
    <w:p w:rsidR="00001139" w:rsidRDefault="00B547CA" w:rsidP="00001139">
      <w:pPr>
        <w:pStyle w:val="Nadpis2"/>
      </w:pPr>
      <w:bookmarkStart w:id="56" w:name="_Toc472354575"/>
      <w:r>
        <w:t>Parsování dat</w:t>
      </w:r>
      <w:bookmarkEnd w:id="56"/>
    </w:p>
    <w:p w:rsidR="00001139" w:rsidRDefault="00001139" w:rsidP="00001139">
      <w:r>
        <w:t>Samotné parsování je zajištěno knihovnou ElementTree. Problém se ale schovával v komb</w:t>
      </w:r>
      <w:r>
        <w:t>i</w:t>
      </w:r>
      <w:r>
        <w:t xml:space="preserve">naci tagů a </w:t>
      </w:r>
      <w:r w:rsidR="00B547CA">
        <w:t>atributů</w:t>
      </w:r>
      <w:r>
        <w:t xml:space="preserve"> ve struktuře XML souborů. Musel jsem zajistit, </w:t>
      </w:r>
      <w:r w:rsidR="00B547CA">
        <w:t>aby aplikace snímala na každém ř</w:t>
      </w:r>
      <w:r>
        <w:t xml:space="preserve">ádku tagy i </w:t>
      </w:r>
      <w:r w:rsidR="00B547CA">
        <w:t>atributy</w:t>
      </w:r>
      <w:r>
        <w:t xml:space="preserve"> a následně je ukládala do dynamického objektu.</w:t>
      </w:r>
    </w:p>
    <w:p w:rsidR="00B547CA" w:rsidRPr="00B547CA" w:rsidRDefault="00B547CA" w:rsidP="00B547CA">
      <w:pPr>
        <w:pStyle w:val="Formtovanv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# uložení </w:t>
      </w:r>
      <w:r w:rsidR="005321DD">
        <w:rPr>
          <w:b/>
          <w:color w:val="000000"/>
        </w:rPr>
        <w:t>kopie souboru a její otevření</w:t>
      </w:r>
      <w:r>
        <w:rPr>
          <w:b/>
          <w:color w:val="000000"/>
        </w:rPr>
        <w:t xml:space="preserve"> #</w:t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>filename = file.filename</w:t>
      </w:r>
      <w:r>
        <w:rPr>
          <w:color w:val="000000"/>
        </w:rPr>
        <w:br/>
        <w:t>target = tempfile.gettempdir()</w:t>
      </w:r>
      <w:r>
        <w:rPr>
          <w:color w:val="000000"/>
        </w:rPr>
        <w:br/>
        <w:t xml:space="preserve">destination = </w:t>
      </w:r>
      <w:r>
        <w:rPr>
          <w:b/>
          <w:bCs/>
          <w:color w:val="008080"/>
        </w:rPr>
        <w:t>"/"</w:t>
      </w:r>
      <w:r>
        <w:rPr>
          <w:color w:val="000000"/>
        </w:rPr>
        <w:t>.join([target, filename])</w:t>
      </w:r>
      <w:r>
        <w:rPr>
          <w:color w:val="000000"/>
        </w:rPr>
        <w:br/>
        <w:t>file.save(destination)</w:t>
      </w:r>
      <w:r>
        <w:rPr>
          <w:color w:val="000000"/>
        </w:rPr>
        <w:br/>
        <w:t xml:space="preserve">file = </w:t>
      </w:r>
      <w:r>
        <w:rPr>
          <w:color w:val="000080"/>
        </w:rPr>
        <w:t>open</w:t>
      </w:r>
      <w:r>
        <w:rPr>
          <w:color w:val="000000"/>
        </w:rPr>
        <w:t>(destination,</w:t>
      </w:r>
      <w:r>
        <w:rPr>
          <w:b/>
          <w:bCs/>
          <w:color w:val="008080"/>
        </w:rPr>
        <w:t>"r"</w:t>
      </w:r>
      <w:r>
        <w:rPr>
          <w:color w:val="000000"/>
        </w:rPr>
        <w:t>)</w:t>
      </w:r>
      <w:r>
        <w:rPr>
          <w:color w:val="000000"/>
        </w:rPr>
        <w:br/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b/>
          <w:color w:val="000000"/>
        </w:rPr>
        <w:t># parsování dat pomocí knihovny ElementTree #</w:t>
      </w:r>
      <w:r>
        <w:rPr>
          <w:color w:val="000000"/>
        </w:rPr>
        <w:br/>
        <w:t>tree = ET.parse(file)</w:t>
      </w:r>
      <w:r>
        <w:rPr>
          <w:color w:val="000000"/>
        </w:rPr>
        <w:br/>
        <w:t>root = tree.getroot()</w:t>
      </w:r>
      <w:r>
        <w:rPr>
          <w:color w:val="000000"/>
        </w:rPr>
        <w:br/>
      </w: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b/>
          <w:color w:val="000000"/>
        </w:rPr>
      </w:pPr>
    </w:p>
    <w:p w:rsidR="005321DD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b/>
          <w:color w:val="000000"/>
        </w:rPr>
        <w:lastRenderedPageBreak/>
        <w:t># uložení dat do dynamického objektu a nastavení důležitých proměnných #</w:t>
      </w:r>
      <w:r>
        <w:rPr>
          <w:color w:val="000000"/>
        </w:rPr>
        <w:br/>
        <w:t>tagy = []</w:t>
      </w:r>
      <w:r>
        <w:rPr>
          <w:color w:val="000000"/>
        </w:rPr>
        <w:br/>
        <w:t xml:space="preserve">radky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child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root:</w:t>
      </w:r>
      <w:r>
        <w:rPr>
          <w:color w:val="000000"/>
        </w:rPr>
        <w:br/>
        <w:t xml:space="preserve">    sloupce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 w:rsidRPr="00880B6C">
        <w:t>tag</w:t>
      </w:r>
      <w:r>
        <w:rPr>
          <w:color w:val="80808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child: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root[radky][sloupce].tag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tagy:</w:t>
      </w:r>
      <w:r>
        <w:rPr>
          <w:color w:val="000000"/>
        </w:rPr>
        <w:br/>
        <w:t xml:space="preserve">            tagy.append(root[radky][sloupce].tag)</w:t>
      </w:r>
      <w:r>
        <w:rPr>
          <w:color w:val="000000"/>
        </w:rPr>
        <w:br/>
        <w:t xml:space="preserve">        sloupce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radky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data = Data(radky)</w:t>
      </w:r>
      <w:r>
        <w:rPr>
          <w:color w:val="000000"/>
        </w:rPr>
        <w:br/>
      </w:r>
      <w:r>
        <w:rPr>
          <w:color w:val="000000"/>
        </w:rPr>
        <w:br/>
        <w:t xml:space="preserve">radkyX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attributy1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attributy2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child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root:</w:t>
      </w:r>
      <w:r>
        <w:rPr>
          <w:color w:val="000000"/>
        </w:rPr>
        <w:br/>
        <w:t xml:space="preserve">    sloupceY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child.attrib != </w:t>
      </w:r>
      <w:r>
        <w:rPr>
          <w:b/>
          <w:bCs/>
          <w:color w:val="008080"/>
        </w:rPr>
        <w:t>"{}"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child.attrib: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tagy:</w:t>
      </w:r>
      <w:r>
        <w:rPr>
          <w:color w:val="000000"/>
        </w:rPr>
        <w:br/>
        <w:t xml:space="preserve">                tagy.append(key)</w:t>
      </w:r>
      <w:r>
        <w:rPr>
          <w:color w:val="000000"/>
        </w:rPr>
        <w:br/>
        <w:t xml:space="preserve">                attributy1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</w:t>
      </w:r>
      <w:r>
        <w:rPr>
          <w:color w:val="000000"/>
        </w:rPr>
        <w:t>data.setData(radkyX, key, child.attrib[key])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tag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child:</w:t>
      </w:r>
      <w:r>
        <w:rPr>
          <w:color w:val="000000"/>
        </w:rPr>
        <w:br/>
        <w:t xml:space="preserve">        data.setData(radkyX, root[radkyX][sloupceY].tag, r</w:t>
      </w:r>
      <w:r>
        <w:rPr>
          <w:color w:val="000000"/>
        </w:rPr>
        <w:t>o</w:t>
      </w:r>
      <w:r>
        <w:rPr>
          <w:color w:val="000000"/>
        </w:rPr>
        <w:t>ot[radkyX][sloupceY].text)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tag.attrib != </w:t>
      </w:r>
      <w:r>
        <w:rPr>
          <w:b/>
          <w:bCs/>
          <w:color w:val="008080"/>
        </w:rPr>
        <w:t>"{}"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tag.attrib: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 xml:space="preserve">key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tagy:</w:t>
      </w:r>
      <w:r>
        <w:rPr>
          <w:color w:val="000000"/>
        </w:rPr>
        <w:br/>
        <w:t xml:space="preserve">                    tagy.append(key)</w:t>
      </w:r>
      <w:r>
        <w:rPr>
          <w:color w:val="000000"/>
        </w:rPr>
        <w:br/>
        <w:t xml:space="preserve">                    attributy2 += </w:t>
      </w:r>
      <w:r>
        <w:rPr>
          <w:color w:val="0000FF"/>
        </w:rPr>
        <w:t>1</w:t>
      </w:r>
      <w:r>
        <w:rPr>
          <w:color w:val="0000FF"/>
        </w:rPr>
        <w:br/>
        <w:t xml:space="preserve">                </w:t>
      </w:r>
      <w:r>
        <w:rPr>
          <w:color w:val="000000"/>
        </w:rPr>
        <w:t>data.setData(radkyX, key, tag.attrib[key])</w:t>
      </w:r>
      <w:r>
        <w:rPr>
          <w:color w:val="000000"/>
        </w:rPr>
        <w:br/>
        <w:t xml:space="preserve">        sloupceY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radkyX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sloupce = sloupceY + attributy1 + attributy2</w:t>
      </w: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5321DD" w:rsidRDefault="005321DD" w:rsidP="00B547CA">
      <w:pPr>
        <w:pStyle w:val="FormtovanvHTML"/>
        <w:shd w:val="clear" w:color="auto" w:fill="FFFFFF"/>
        <w:rPr>
          <w:color w:val="000000"/>
        </w:rPr>
      </w:pPr>
    </w:p>
    <w:p w:rsidR="00B547CA" w:rsidRDefault="00B547CA" w:rsidP="00B547CA">
      <w:pPr>
        <w:pStyle w:val="Nadpis2"/>
      </w:pPr>
      <w:bookmarkStart w:id="57" w:name="_Toc472354576"/>
      <w:r>
        <w:lastRenderedPageBreak/>
        <w:t>Import do databáze</w:t>
      </w:r>
      <w:bookmarkEnd w:id="57"/>
    </w:p>
    <w:p w:rsidR="00B547CA" w:rsidRDefault="00B547CA" w:rsidP="00B547CA">
      <w:r>
        <w:t xml:space="preserve">Pro nastavení importu jsem použil HTML formulář. Z uvedených dat se sestaví SQL dotaz </w:t>
      </w:r>
      <w:r>
        <w:br/>
        <w:t>a pomocí knihovny PyMySQL se aplikace připojí k databázi a následně dotaz provede.</w:t>
      </w:r>
    </w:p>
    <w:p w:rsidR="00B547CA" w:rsidRDefault="007A42F9" w:rsidP="00B547CA">
      <w:pPr>
        <w:keepNext/>
      </w:pPr>
      <w:r>
        <w:pict>
          <v:shape id="_x0000_i1026" type="#_x0000_t75" style="width:439.55pt;height:188.35pt">
            <v:imagedata r:id="rId11" o:title=""/>
          </v:shape>
        </w:pict>
      </w:r>
    </w:p>
    <w:p w:rsidR="00B547CA" w:rsidRPr="00B547CA" w:rsidRDefault="00B547CA" w:rsidP="00B547CA">
      <w:pPr>
        <w:pStyle w:val="Titulek"/>
        <w:ind w:firstLine="2126"/>
        <w:jc w:val="left"/>
      </w:pPr>
      <w:r>
        <w:t>Obrázek č. 1 - Nastavení importu</w:t>
      </w:r>
    </w:p>
    <w:p w:rsidR="00B547CA" w:rsidRPr="00B547CA" w:rsidRDefault="00B547CA" w:rsidP="00B547CA">
      <w:pPr>
        <w:pStyle w:val="Formtovanv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># sestavení SQL dotazu #</w:t>
      </w:r>
    </w:p>
    <w:p w:rsidR="00B547CA" w:rsidRPr="00B547CA" w:rsidRDefault="00B547CA" w:rsidP="00B547CA">
      <w:pPr>
        <w:pStyle w:val="FormtovanvHTML"/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sql = </w:t>
      </w:r>
      <w:r>
        <w:rPr>
          <w:b/>
          <w:bCs/>
          <w:color w:val="008080"/>
        </w:rPr>
        <w:t xml:space="preserve">'INSERT INTO `' </w:t>
      </w:r>
      <w:r>
        <w:rPr>
          <w:color w:val="000000"/>
        </w:rPr>
        <w:t>+ request.form[</w:t>
      </w:r>
      <w:r>
        <w:rPr>
          <w:b/>
          <w:bCs/>
          <w:color w:val="008080"/>
        </w:rPr>
        <w:t>'table'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'` ('</w:t>
      </w:r>
      <w:r>
        <w:rPr>
          <w:b/>
          <w:bCs/>
          <w:color w:val="0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tag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tagy: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request.form[tag] != </w:t>
      </w:r>
      <w:r>
        <w:rPr>
          <w:b/>
          <w:bCs/>
          <w:color w:val="008080"/>
        </w:rPr>
        <w:t>""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sql == </w:t>
      </w:r>
      <w:r>
        <w:rPr>
          <w:b/>
          <w:bCs/>
          <w:color w:val="008080"/>
        </w:rPr>
        <w:t xml:space="preserve">'INSERT INTO `' </w:t>
      </w:r>
      <w:r>
        <w:rPr>
          <w:color w:val="000000"/>
        </w:rPr>
        <w:t>+ request.form[</w:t>
      </w:r>
      <w:r>
        <w:rPr>
          <w:b/>
          <w:bCs/>
          <w:color w:val="008080"/>
        </w:rPr>
        <w:t>'table'</w:t>
      </w:r>
      <w:r>
        <w:rPr>
          <w:color w:val="000000"/>
        </w:rPr>
        <w:t xml:space="preserve">] + </w:t>
      </w:r>
      <w:r>
        <w:rPr>
          <w:b/>
          <w:bCs/>
          <w:color w:val="008080"/>
        </w:rPr>
        <w:t>'` ('</w:t>
      </w:r>
      <w:r>
        <w:rPr>
          <w:color w:val="000000"/>
        </w:rPr>
        <w:t>:</w:t>
      </w:r>
      <w:r>
        <w:rPr>
          <w:color w:val="000000"/>
        </w:rPr>
        <w:br/>
        <w:t xml:space="preserve">            sql += request.form[tag]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sql += </w:t>
      </w:r>
      <w:r>
        <w:rPr>
          <w:b/>
          <w:bCs/>
          <w:color w:val="008080"/>
        </w:rPr>
        <w:t xml:space="preserve">',' </w:t>
      </w:r>
      <w:r>
        <w:rPr>
          <w:color w:val="000000"/>
        </w:rPr>
        <w:t>+ request.form[tag]</w:t>
      </w:r>
      <w:r>
        <w:rPr>
          <w:color w:val="000000"/>
        </w:rPr>
        <w:br/>
        <w:t xml:space="preserve">sql += </w:t>
      </w:r>
      <w:r w:rsidR="00033F0E">
        <w:rPr>
          <w:b/>
          <w:bCs/>
          <w:color w:val="008080"/>
        </w:rPr>
        <w:t xml:space="preserve">') </w:t>
      </w:r>
      <w:r>
        <w:rPr>
          <w:b/>
          <w:bCs/>
          <w:color w:val="008080"/>
        </w:rPr>
        <w:t>VALUES '</w:t>
      </w:r>
      <w:r>
        <w:rPr>
          <w:b/>
          <w:bCs/>
          <w:color w:val="0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,radky):</w:t>
      </w:r>
      <w:r>
        <w:rPr>
          <w:color w:val="000000"/>
        </w:rPr>
        <w:br/>
        <w:t xml:space="preserve">    prvni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 xml:space="preserve">x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sql += </w:t>
      </w:r>
      <w:r>
        <w:rPr>
          <w:b/>
          <w:bCs/>
          <w:color w:val="008080"/>
        </w:rPr>
        <w:t>"("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sql += </w:t>
      </w:r>
      <w:r>
        <w:rPr>
          <w:b/>
          <w:bCs/>
          <w:color w:val="008080"/>
        </w:rPr>
        <w:t>",("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tag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tagy: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request.form[tag] != </w:t>
      </w:r>
      <w:r>
        <w:rPr>
          <w:b/>
          <w:bCs/>
          <w:color w:val="008080"/>
        </w:rPr>
        <w:t>""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prvni == </w:t>
      </w:r>
      <w:r>
        <w:rPr>
          <w:b/>
          <w:bCs/>
          <w:color w:val="000080"/>
        </w:rPr>
        <w:t>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sql += </w:t>
      </w:r>
      <w:r>
        <w:rPr>
          <w:b/>
          <w:bCs/>
          <w:color w:val="008080"/>
        </w:rPr>
        <w:t xml:space="preserve">"'" </w:t>
      </w:r>
      <w:r>
        <w:rPr>
          <w:color w:val="000000"/>
        </w:rPr>
        <w:t xml:space="preserve">+ data.getData(x,tag) + </w:t>
      </w:r>
      <w:r>
        <w:rPr>
          <w:b/>
          <w:bCs/>
          <w:color w:val="008080"/>
        </w:rPr>
        <w:t>"'"</w:t>
      </w:r>
      <w:r>
        <w:rPr>
          <w:b/>
          <w:bCs/>
          <w:color w:val="008080"/>
        </w:rPr>
        <w:br/>
        <w:t xml:space="preserve">                </w:t>
      </w:r>
      <w:r>
        <w:rPr>
          <w:color w:val="000000"/>
        </w:rPr>
        <w:t xml:space="preserve">prvni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sql += </w:t>
      </w:r>
      <w:r>
        <w:rPr>
          <w:b/>
          <w:bCs/>
          <w:color w:val="008080"/>
        </w:rPr>
        <w:t xml:space="preserve">",'" </w:t>
      </w:r>
      <w:r>
        <w:rPr>
          <w:color w:val="000000"/>
        </w:rPr>
        <w:t xml:space="preserve">+ data.getData(x,tag) + </w:t>
      </w:r>
      <w:r>
        <w:rPr>
          <w:b/>
          <w:bCs/>
          <w:color w:val="008080"/>
        </w:rPr>
        <w:t>"'"</w:t>
      </w:r>
      <w:r>
        <w:rPr>
          <w:b/>
          <w:bCs/>
          <w:color w:val="008080"/>
        </w:rPr>
        <w:br/>
        <w:t xml:space="preserve">    </w:t>
      </w:r>
      <w:r>
        <w:rPr>
          <w:color w:val="000000"/>
        </w:rPr>
        <w:t xml:space="preserve">sql += </w:t>
      </w:r>
      <w:r>
        <w:rPr>
          <w:b/>
          <w:bCs/>
          <w:color w:val="008080"/>
        </w:rPr>
        <w:t>")"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sql += </w:t>
      </w:r>
      <w:r>
        <w:rPr>
          <w:b/>
          <w:bCs/>
          <w:color w:val="008080"/>
        </w:rPr>
        <w:t>";"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color w:val="000000"/>
        </w:rPr>
        <w:t># připojení k databázi a následný import dat #</w:t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>conn = pymysql.connect(</w:t>
      </w:r>
      <w:r>
        <w:rPr>
          <w:color w:val="660099"/>
        </w:rPr>
        <w:t>host</w:t>
      </w:r>
      <w:r>
        <w:rPr>
          <w:color w:val="000000"/>
        </w:rPr>
        <w:t>=request.form[</w:t>
      </w:r>
      <w:r>
        <w:rPr>
          <w:b/>
          <w:bCs/>
          <w:color w:val="008080"/>
        </w:rPr>
        <w:t>'host'</w:t>
      </w:r>
      <w:r>
        <w:rPr>
          <w:color w:val="000000"/>
        </w:rPr>
        <w:t xml:space="preserve">],          </w:t>
      </w:r>
      <w:r>
        <w:rPr>
          <w:color w:val="660099"/>
        </w:rPr>
        <w:t>user</w:t>
      </w:r>
      <w:r>
        <w:rPr>
          <w:color w:val="000000"/>
        </w:rPr>
        <w:t>=request.form[</w:t>
      </w:r>
      <w:r>
        <w:rPr>
          <w:b/>
          <w:bCs/>
          <w:color w:val="008080"/>
        </w:rPr>
        <w:t>'user'</w:t>
      </w:r>
      <w:r>
        <w:rPr>
          <w:color w:val="000000"/>
        </w:rPr>
        <w:t xml:space="preserve">], </w:t>
      </w:r>
      <w:r>
        <w:rPr>
          <w:color w:val="660099"/>
        </w:rPr>
        <w:t>password</w:t>
      </w:r>
      <w:r>
        <w:rPr>
          <w:color w:val="000000"/>
        </w:rPr>
        <w:t>=request.form[</w:t>
      </w:r>
      <w:r>
        <w:rPr>
          <w:b/>
          <w:bCs/>
          <w:color w:val="008080"/>
        </w:rPr>
        <w:t>'password'</w:t>
      </w:r>
      <w:r>
        <w:rPr>
          <w:color w:val="000000"/>
        </w:rPr>
        <w:t>],</w:t>
      </w:r>
      <w:r>
        <w:rPr>
          <w:color w:val="000000"/>
        </w:rPr>
        <w:br/>
      </w:r>
      <w:r>
        <w:rPr>
          <w:color w:val="660099"/>
        </w:rPr>
        <w:t>db</w:t>
      </w:r>
      <w:r>
        <w:rPr>
          <w:color w:val="000000"/>
        </w:rPr>
        <w:t>=request.form[</w:t>
      </w:r>
      <w:r>
        <w:rPr>
          <w:b/>
          <w:bCs/>
          <w:color w:val="008080"/>
        </w:rPr>
        <w:t>'database'</w:t>
      </w:r>
      <w:r>
        <w:rPr>
          <w:color w:val="000000"/>
        </w:rPr>
        <w:t xml:space="preserve">], </w:t>
      </w:r>
      <w:r>
        <w:rPr>
          <w:color w:val="660099"/>
        </w:rPr>
        <w:t>cursorclass</w:t>
      </w:r>
      <w:r>
        <w:rPr>
          <w:color w:val="000000"/>
        </w:rPr>
        <w:t>=pymysql.cursors.DictCursor)</w:t>
      </w:r>
    </w:p>
    <w:p w:rsidR="00B547CA" w:rsidRDefault="00B547CA" w:rsidP="00B547C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>conn.cursor().execute(sql)</w:t>
      </w:r>
    </w:p>
    <w:p w:rsidR="005321DD" w:rsidRDefault="005321DD" w:rsidP="005321DD">
      <w:pPr>
        <w:pStyle w:val="Nadpis2"/>
      </w:pPr>
      <w:bookmarkStart w:id="58" w:name="_Toc472354577"/>
      <w:r w:rsidRPr="005321DD">
        <w:lastRenderedPageBreak/>
        <w:t>Řešené</w:t>
      </w:r>
      <w:r>
        <w:t xml:space="preserve"> problémy</w:t>
      </w:r>
      <w:bookmarkEnd w:id="58"/>
    </w:p>
    <w:p w:rsidR="005321DD" w:rsidRDefault="005321DD" w:rsidP="005321DD">
      <w:pPr>
        <w:pStyle w:val="Nadpis3"/>
      </w:pPr>
      <w:bookmarkStart w:id="59" w:name="_Toc472318248"/>
      <w:bookmarkStart w:id="60" w:name="_Toc472354578"/>
      <w:bookmarkEnd w:id="59"/>
      <w:r>
        <w:t>Nahrávání souborů</w:t>
      </w:r>
      <w:bookmarkEnd w:id="60"/>
    </w:p>
    <w:p w:rsidR="005321DD" w:rsidRDefault="005321DD" w:rsidP="005321DD">
      <w:r>
        <w:t>Původně jsem chtěl soubory nahrávat do mezipaměti serveru, to byl problém, protože se mezipaměť při přechodu na další krok vymazala. Z tohoto důvodu jsem začal experiment</w:t>
      </w:r>
      <w:r>
        <w:t>o</w:t>
      </w:r>
      <w:r>
        <w:t>vat s Ajaxem, který je schopný odesílat data z formuláře bez obnovení stránky. Toto řešení se mi nakonec nepodařilo realizovat.</w:t>
      </w:r>
    </w:p>
    <w:p w:rsidR="005321DD" w:rsidRDefault="005321DD" w:rsidP="005321DD">
      <w:r>
        <w:t>V konečné řešení se soubor ukládá do dočasných souborů na serveru. Aplikace pracuje s touto kopií souboru a po dokončení importu se soubor ze serveru odstraní.</w:t>
      </w:r>
    </w:p>
    <w:p w:rsidR="005321DD" w:rsidRDefault="005321DD" w:rsidP="005321DD">
      <w:pPr>
        <w:pStyle w:val="Nadpis3"/>
      </w:pPr>
      <w:bookmarkStart w:id="61" w:name="_Toc472318249"/>
      <w:bookmarkStart w:id="62" w:name="_Toc472354579"/>
      <w:bookmarkEnd w:id="61"/>
      <w:r>
        <w:t>SQL injection</w:t>
      </w:r>
      <w:bookmarkEnd w:id="62"/>
    </w:p>
    <w:p w:rsidR="005321DD" w:rsidRDefault="005321DD" w:rsidP="005321DD">
      <w:r>
        <w:t>Při testování aplikace jsem se setkal s problémem, kdy se SQL dotaz neprovedl úspěšně, protože se při jeho tvorbě narušil string (řetězec znaků) uvozovkami v datech XML soub</w:t>
      </w:r>
      <w:r>
        <w:t>o</w:t>
      </w:r>
      <w:r>
        <w:t xml:space="preserve">ru. To mě vedlo k problému s SQL injection, který ale není tak závažný, protože se uživatel připojuje k vlastní databázi. </w:t>
      </w:r>
    </w:p>
    <w:p w:rsidR="005321DD" w:rsidRPr="005321DD" w:rsidRDefault="005321DD" w:rsidP="005321DD">
      <w:r>
        <w:t>Aby se nenarušil string uvozovkami, použil jsem funkci pro převedení některých znaků na jejich escape sekvence.</w:t>
      </w:r>
    </w:p>
    <w:p w:rsidR="00D04AE6" w:rsidRDefault="00680144" w:rsidP="000F5ED1">
      <w:pPr>
        <w:pStyle w:val="Nadpis1"/>
      </w:pPr>
      <w:bookmarkStart w:id="63" w:name="_Toc472354580"/>
      <w:r>
        <w:lastRenderedPageBreak/>
        <w:t>V</w:t>
      </w:r>
      <w:r w:rsidR="00A0246F" w:rsidRPr="00A0246F">
        <w:t>ýsledk</w:t>
      </w:r>
      <w:r>
        <w:t xml:space="preserve">y </w:t>
      </w:r>
      <w:r w:rsidR="00B547CA">
        <w:t>a</w:t>
      </w:r>
      <w:r>
        <w:t xml:space="preserve"> výstupy</w:t>
      </w:r>
      <w:bookmarkEnd w:id="63"/>
    </w:p>
    <w:p w:rsidR="00001139" w:rsidRPr="005321DD" w:rsidRDefault="00001139" w:rsidP="00001139">
      <w:pPr>
        <w:rPr>
          <w:b/>
        </w:rPr>
      </w:pPr>
      <w:r w:rsidRPr="005321DD">
        <w:rPr>
          <w:b/>
        </w:rPr>
        <w:t>Splněné cíle:</w:t>
      </w:r>
    </w:p>
    <w:p w:rsidR="00001139" w:rsidRDefault="00001139" w:rsidP="009C02F7">
      <w:pPr>
        <w:numPr>
          <w:ilvl w:val="0"/>
          <w:numId w:val="6"/>
        </w:numPr>
      </w:pPr>
      <w:r>
        <w:t>Zajištění funkčnosti šablony</w:t>
      </w:r>
      <w:r w:rsidR="005321DD">
        <w:t>.</w:t>
      </w:r>
    </w:p>
    <w:p w:rsidR="00001139" w:rsidRDefault="00001139" w:rsidP="009C02F7">
      <w:pPr>
        <w:numPr>
          <w:ilvl w:val="0"/>
          <w:numId w:val="6"/>
        </w:numPr>
      </w:pPr>
      <w:r>
        <w:t>Parsování dat</w:t>
      </w:r>
      <w:r w:rsidR="005321DD">
        <w:t>.</w:t>
      </w:r>
    </w:p>
    <w:p w:rsidR="00001139" w:rsidRDefault="00001139" w:rsidP="009C02F7">
      <w:pPr>
        <w:numPr>
          <w:ilvl w:val="0"/>
          <w:numId w:val="6"/>
        </w:numPr>
      </w:pPr>
      <w:r>
        <w:t>Uložení dat do dynamického objektu</w:t>
      </w:r>
      <w:r w:rsidR="005321DD">
        <w:t>.</w:t>
      </w:r>
    </w:p>
    <w:p w:rsidR="00B547CA" w:rsidRDefault="00001139" w:rsidP="009C02F7">
      <w:pPr>
        <w:numPr>
          <w:ilvl w:val="0"/>
          <w:numId w:val="6"/>
        </w:numPr>
      </w:pPr>
      <w:r>
        <w:t>Vypsání dat do tabulky pro následné nastavení importu</w:t>
      </w:r>
      <w:r w:rsidR="005321DD">
        <w:t>.</w:t>
      </w:r>
    </w:p>
    <w:p w:rsidR="00001139" w:rsidRDefault="00001139" w:rsidP="009C02F7">
      <w:pPr>
        <w:numPr>
          <w:ilvl w:val="0"/>
          <w:numId w:val="6"/>
        </w:numPr>
      </w:pPr>
      <w:r>
        <w:t>Import dat do databáze</w:t>
      </w:r>
      <w:r w:rsidR="005321DD">
        <w:t>.</w:t>
      </w:r>
    </w:p>
    <w:p w:rsidR="005321DD" w:rsidRPr="005321DD" w:rsidRDefault="005321DD" w:rsidP="005321DD">
      <w:pPr>
        <w:rPr>
          <w:b/>
        </w:rPr>
      </w:pPr>
      <w:r w:rsidRPr="005321DD">
        <w:rPr>
          <w:b/>
        </w:rPr>
        <w:t>Nesplněné cíle:</w:t>
      </w:r>
    </w:p>
    <w:p w:rsidR="005321DD" w:rsidRDefault="005321DD" w:rsidP="009C02F7">
      <w:pPr>
        <w:numPr>
          <w:ilvl w:val="0"/>
          <w:numId w:val="8"/>
        </w:numPr>
      </w:pPr>
      <w:r>
        <w:t>Offline processign.</w:t>
      </w:r>
    </w:p>
    <w:p w:rsidR="005321DD" w:rsidRDefault="005321DD" w:rsidP="009C02F7">
      <w:pPr>
        <w:numPr>
          <w:ilvl w:val="0"/>
          <w:numId w:val="8"/>
        </w:numPr>
      </w:pPr>
      <w:r>
        <w:t>Import do více tabulek najednou.</w:t>
      </w:r>
    </w:p>
    <w:p w:rsidR="00B547CA" w:rsidRDefault="00B547CA" w:rsidP="00001139">
      <w:pPr>
        <w:keepNext/>
      </w:pPr>
    </w:p>
    <w:p w:rsidR="00001139" w:rsidRDefault="007A42F9" w:rsidP="00001139">
      <w:pPr>
        <w:keepNext/>
      </w:pPr>
      <w:r>
        <w:pict>
          <v:shape id="_x0000_i1027" type="#_x0000_t75" style="width:438.7pt;height:231.9pt">
            <v:imagedata r:id="rId12" o:title=""/>
          </v:shape>
        </w:pict>
      </w:r>
    </w:p>
    <w:p w:rsidR="00001139" w:rsidRPr="00001139" w:rsidRDefault="00001139" w:rsidP="00B547CA">
      <w:pPr>
        <w:pStyle w:val="Titulek"/>
        <w:ind w:firstLine="1134"/>
        <w:jc w:val="both"/>
      </w:pPr>
      <w:r>
        <w:t xml:space="preserve">Obrázek </w:t>
      </w:r>
      <w:r w:rsidR="00B547CA">
        <w:t>č. 2 - výpis dat v průběhu programování</w:t>
      </w:r>
    </w:p>
    <w:p w:rsidR="00483A69" w:rsidRDefault="00483A69" w:rsidP="00483A69"/>
    <w:p w:rsidR="00483A69" w:rsidRDefault="00B8449A" w:rsidP="005321DD">
      <w:pPr>
        <w:pStyle w:val="Nadpis1"/>
        <w:numPr>
          <w:ilvl w:val="0"/>
          <w:numId w:val="0"/>
        </w:numPr>
        <w:ind w:left="360" w:hanging="360"/>
      </w:pPr>
      <w:bookmarkStart w:id="64" w:name="_Toc472354581"/>
      <w:r w:rsidRPr="005321DD">
        <w:rPr>
          <w:rStyle w:val="NadpisChar"/>
          <w:b/>
          <w:bCs/>
          <w:caps/>
        </w:rPr>
        <w:lastRenderedPageBreak/>
        <w:t>Závěr</w:t>
      </w:r>
      <w:bookmarkEnd w:id="64"/>
    </w:p>
    <w:p w:rsidR="00483A69" w:rsidRDefault="00001139" w:rsidP="00B547CA">
      <w:r>
        <w:t>Cílem projektu</w:t>
      </w:r>
      <w:r w:rsidR="00B547CA">
        <w:t xml:space="preserve"> XML parser</w:t>
      </w:r>
      <w:r>
        <w:t xml:space="preserve"> bylo vytvořit aplikaci, která by dokázala</w:t>
      </w:r>
      <w:r w:rsidR="00B547CA">
        <w:t xml:space="preserve"> parsovat libovolné XML soubory </w:t>
      </w:r>
      <w:r>
        <w:t>a následně jejich obsah importovat do databáze.</w:t>
      </w:r>
      <w:r w:rsidR="00B547CA" w:rsidRPr="00B547CA">
        <w:t xml:space="preserve"> </w:t>
      </w:r>
      <w:r w:rsidR="00B547CA">
        <w:t>Projekt byl realizován jako internetová aplikace v jazyce Python s využitím Flask Framework</w:t>
      </w:r>
      <w:r w:rsidR="00DB3BAC">
        <w:t>u</w:t>
      </w:r>
      <w:r w:rsidR="00B547CA">
        <w:t xml:space="preserve"> s podporou dalších technologií jako JQuery, Bootstrap atd. Základem aplikace je část XML parseru, přístupná pouze pro oprávněné uživatele. </w:t>
      </w:r>
      <w:r w:rsidR="00DB3BAC">
        <w:t>A</w:t>
      </w:r>
      <w:r w:rsidR="00B547CA">
        <w:t>plikace je řešena formou moderních webových stránek s responzivním designem.</w:t>
      </w:r>
    </w:p>
    <w:p w:rsidR="00B547CA" w:rsidRDefault="00B547CA" w:rsidP="00B547CA">
      <w:r>
        <w:t>Do budoucna plánuju změnu nahrávání souboru na JQuery uploader, který je atraktivnější</w:t>
      </w:r>
      <w:r>
        <w:br/>
      </w:r>
      <w:r w:rsidR="005321DD">
        <w:t>a ukazuje aktuální stav uploadu, implementování offline processingu a vytvoření více uživ</w:t>
      </w:r>
      <w:r w:rsidR="005321DD">
        <w:t>a</w:t>
      </w:r>
      <w:r w:rsidR="005321DD">
        <w:t>telsky přívětivého prostředí.</w:t>
      </w:r>
    </w:p>
    <w:p w:rsidR="00802D4F" w:rsidRDefault="00B547CA" w:rsidP="00B547CA">
      <w:pPr>
        <w:jc w:val="left"/>
        <w:rPr>
          <w:noProof/>
        </w:rPr>
      </w:pPr>
      <w:r>
        <w:t xml:space="preserve">Projekt je volně přístupný na internetu na adrese </w:t>
      </w:r>
      <w:r w:rsidRPr="00B547CA">
        <w:t>https://github.com/kangusrm/XML-parser</w:t>
      </w:r>
      <w:r>
        <w:t xml:space="preserve"> [cit. 2016-12-29]</w:t>
      </w:r>
      <w:r w:rsidR="007D6EF0">
        <w:t>.</w:t>
      </w:r>
    </w:p>
    <w:p w:rsidR="00F03DA6" w:rsidRDefault="00F03DA6">
      <w:pPr>
        <w:pStyle w:val="Nadpis"/>
        <w:rPr>
          <w:rStyle w:val="Pokec"/>
        </w:rPr>
      </w:pPr>
      <w:bookmarkStart w:id="65" w:name="_Toc37577735"/>
      <w:bookmarkStart w:id="66" w:name="_Toc88120446"/>
      <w:bookmarkStart w:id="67" w:name="_Toc88120683"/>
      <w:bookmarkStart w:id="68" w:name="_Toc88120895"/>
      <w:bookmarkStart w:id="69" w:name="_Toc88120999"/>
      <w:bookmarkStart w:id="70" w:name="_Toc88121042"/>
      <w:bookmarkStart w:id="71" w:name="_Toc88121179"/>
      <w:bookmarkStart w:id="72" w:name="_Toc88121553"/>
      <w:bookmarkStart w:id="73" w:name="_Toc88121610"/>
      <w:bookmarkStart w:id="74" w:name="_Toc88121748"/>
      <w:bookmarkStart w:id="75" w:name="_Toc88122014"/>
      <w:bookmarkStart w:id="76" w:name="_Toc88124619"/>
      <w:bookmarkStart w:id="77" w:name="_Toc88124656"/>
      <w:bookmarkStart w:id="78" w:name="_Toc88124806"/>
      <w:bookmarkStart w:id="79" w:name="_Toc88125789"/>
      <w:bookmarkStart w:id="80" w:name="_Toc88126309"/>
      <w:bookmarkStart w:id="81" w:name="_Toc88126460"/>
      <w:bookmarkStart w:id="82" w:name="_Toc88126527"/>
      <w:bookmarkStart w:id="83" w:name="_Toc88126556"/>
      <w:bookmarkStart w:id="84" w:name="_Toc88126772"/>
      <w:bookmarkStart w:id="85" w:name="_Toc88126862"/>
      <w:bookmarkStart w:id="86" w:name="_Toc88127103"/>
      <w:bookmarkStart w:id="87" w:name="_Toc88127146"/>
      <w:bookmarkStart w:id="88" w:name="_Toc88128511"/>
      <w:bookmarkStart w:id="89" w:name="_Toc107634153"/>
      <w:bookmarkStart w:id="90" w:name="_Toc107635188"/>
      <w:bookmarkStart w:id="91" w:name="_Toc107635228"/>
      <w:bookmarkStart w:id="92" w:name="_Toc107635245"/>
      <w:bookmarkStart w:id="93" w:name="_Toc472354582"/>
      <w:r>
        <w:lastRenderedPageBreak/>
        <w:t>Seznam použit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="00802D4F">
        <w:t>ýCH INFORMAČNÍCH ZDROJů</w:t>
      </w:r>
      <w:bookmarkEnd w:id="93"/>
    </w:p>
    <w:p w:rsidR="00001139" w:rsidRDefault="00F03DA6" w:rsidP="00B547CA">
      <w:pPr>
        <w:pStyle w:val="Literatura"/>
        <w:jc w:val="left"/>
      </w:pPr>
      <w:bookmarkStart w:id="94" w:name="_Ref94455389"/>
      <w:r>
        <w:t>[</w:t>
      </w:r>
      <w:r w:rsidR="007C5492">
        <w:fldChar w:fldCharType="begin"/>
      </w:r>
      <w:r w:rsidR="002D24CC">
        <w:instrText xml:space="preserve"> SEQ [ \* ARABIC </w:instrText>
      </w:r>
      <w:r w:rsidR="007C5492">
        <w:fldChar w:fldCharType="separate"/>
      </w:r>
      <w:r w:rsidR="001676A8">
        <w:rPr>
          <w:noProof/>
        </w:rPr>
        <w:t>1</w:t>
      </w:r>
      <w:r w:rsidR="007C5492">
        <w:rPr>
          <w:noProof/>
        </w:rPr>
        <w:fldChar w:fldCharType="end"/>
      </w:r>
      <w:bookmarkEnd w:id="94"/>
      <w:r>
        <w:t>]</w:t>
      </w:r>
      <w:r w:rsidR="003652EE">
        <w:tab/>
      </w:r>
      <w:r w:rsidR="003652EE">
        <w:tab/>
      </w:r>
      <w:r w:rsidR="00001139">
        <w:rPr>
          <w:i/>
        </w:rPr>
        <w:t>Github Flask-</w:t>
      </w:r>
      <w:r w:rsidR="00001139" w:rsidRPr="00F5165E">
        <w:rPr>
          <w:i/>
        </w:rPr>
        <w:t>s</w:t>
      </w:r>
      <w:r w:rsidR="00001139">
        <w:rPr>
          <w:i/>
        </w:rPr>
        <w:t>keleton</w:t>
      </w:r>
      <w:r w:rsidR="00001139">
        <w:t xml:space="preserve"> [online], </w:t>
      </w:r>
      <w:r w:rsidR="00B547CA">
        <w:t>poslední aktualizace: 13. 12. 2016,</w:t>
      </w:r>
      <w:r w:rsidR="00B547CA">
        <w:br/>
      </w:r>
      <w:r w:rsidR="00001139">
        <w:t>&lt;</w:t>
      </w:r>
      <w:hyperlink r:id="rId13" w:history="1">
        <w:r w:rsidR="00001139" w:rsidRPr="009D7BF0">
          <w:rPr>
            <w:rStyle w:val="Hypertextovodkaz"/>
          </w:rPr>
          <w:t>https://github.com/realpython/flask-skeleton</w:t>
        </w:r>
      </w:hyperlink>
      <w:r w:rsidR="00001139">
        <w:t>&gt;</w:t>
      </w:r>
    </w:p>
    <w:p w:rsidR="00001139" w:rsidRPr="00C97BBB" w:rsidRDefault="00001139" w:rsidP="00B547CA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C97BBB">
        <w:rPr>
          <w:i/>
          <w:lang w:val="en-US"/>
        </w:rPr>
        <w:t xml:space="preserve">Flask </w:t>
      </w:r>
      <w:r w:rsidRPr="00C97BBB">
        <w:rPr>
          <w:i/>
        </w:rPr>
        <w:t xml:space="preserve">dokumentace </w:t>
      </w:r>
      <w:r>
        <w:rPr>
          <w:lang w:val="en-US"/>
        </w:rPr>
        <w:t xml:space="preserve">[online], </w:t>
      </w:r>
      <w:r>
        <w:t>©</w:t>
      </w:r>
      <w:r>
        <w:rPr>
          <w:lang w:val="en-US"/>
        </w:rPr>
        <w:t>2016,</w:t>
      </w:r>
      <w:r w:rsidR="00B547CA">
        <w:rPr>
          <w:lang w:val="en-US"/>
        </w:rPr>
        <w:t xml:space="preserve"> </w:t>
      </w:r>
      <w:r w:rsidR="00B547CA">
        <w:t>[cit. 2016-12-29],</w:t>
      </w:r>
      <w:r w:rsidR="00B547CA">
        <w:rPr>
          <w:lang w:val="en-US"/>
        </w:rPr>
        <w:br/>
      </w:r>
      <w:r>
        <w:rPr>
          <w:lang w:val="en-US"/>
        </w:rPr>
        <w:t>&lt;</w:t>
      </w:r>
      <w:r w:rsidRPr="00C97BBB">
        <w:rPr>
          <w:lang w:val="en-US"/>
        </w:rPr>
        <w:t>http://flask.pocoo.org/docs/0.12/</w:t>
      </w:r>
      <w:r>
        <w:rPr>
          <w:lang w:val="en-US"/>
        </w:rPr>
        <w:t>&gt;</w:t>
      </w:r>
    </w:p>
    <w:p w:rsidR="00001139" w:rsidRPr="00B547CA" w:rsidRDefault="00001139" w:rsidP="00B547CA">
      <w:pPr>
        <w:pStyle w:val="Literatura"/>
        <w:jc w:val="left"/>
        <w:rPr>
          <w:b/>
        </w:rPr>
      </w:pPr>
      <w:r>
        <w:t>[3]</w:t>
      </w:r>
      <w:r>
        <w:tab/>
      </w:r>
      <w:r>
        <w:tab/>
      </w:r>
      <w:r w:rsidRPr="00C97BBB">
        <w:rPr>
          <w:i/>
        </w:rPr>
        <w:t xml:space="preserve">Flask SQLAlchemy dokumentace </w:t>
      </w:r>
      <w:r>
        <w:t xml:space="preserve">[online], ©2014, </w:t>
      </w:r>
      <w:r w:rsidR="00B547CA">
        <w:t>[cit. 2016-12-29],</w:t>
      </w:r>
      <w:r w:rsidR="00B547CA">
        <w:rPr>
          <w:b/>
        </w:rPr>
        <w:br/>
      </w:r>
      <w:r>
        <w:t>&lt;</w:t>
      </w:r>
      <w:r w:rsidRPr="00C97BBB">
        <w:t>http://flask-sqlalchemy.pocoo.org/2.1/</w:t>
      </w:r>
      <w:r>
        <w:t>&gt;</w:t>
      </w:r>
    </w:p>
    <w:p w:rsidR="00001139" w:rsidRDefault="00001139" w:rsidP="00B547CA">
      <w:pPr>
        <w:pStyle w:val="Literatura"/>
        <w:jc w:val="left"/>
      </w:pPr>
      <w:r>
        <w:t>[4]</w:t>
      </w:r>
      <w:r>
        <w:tab/>
      </w:r>
      <w:r>
        <w:tab/>
      </w:r>
      <w:r>
        <w:rPr>
          <w:i/>
        </w:rPr>
        <w:t xml:space="preserve">Python dokumentace </w:t>
      </w:r>
      <w:r w:rsidRPr="00001139">
        <w:t>[</w:t>
      </w:r>
      <w:r>
        <w:t>online</w:t>
      </w:r>
      <w:r w:rsidRPr="00001139">
        <w:t>]</w:t>
      </w:r>
      <w:r>
        <w:t>, ©</w:t>
      </w:r>
      <w:r>
        <w:rPr>
          <w:lang w:val="en-US"/>
        </w:rPr>
        <w:t>2016,</w:t>
      </w:r>
      <w:r w:rsidR="00B547CA">
        <w:rPr>
          <w:lang w:val="en-US"/>
        </w:rPr>
        <w:t xml:space="preserve"> </w:t>
      </w:r>
      <w:r w:rsidR="00B547CA">
        <w:t>[cit. 2016-12-29],</w:t>
      </w:r>
      <w:r w:rsidR="00B547CA">
        <w:br/>
      </w:r>
      <w:r>
        <w:t>&lt;</w:t>
      </w:r>
      <w:hyperlink r:id="rId14" w:history="1">
        <w:r w:rsidRPr="009D7BF0">
          <w:rPr>
            <w:rStyle w:val="Hypertextovodkaz"/>
          </w:rPr>
          <w:t>https://docs.python.org</w:t>
        </w:r>
      </w:hyperlink>
      <w:r>
        <w:t>&gt;</w:t>
      </w:r>
    </w:p>
    <w:p w:rsidR="00001139" w:rsidRDefault="00001139" w:rsidP="00B547CA">
      <w:pPr>
        <w:pStyle w:val="Literatura"/>
        <w:jc w:val="left"/>
      </w:pPr>
      <w:r>
        <w:t>[5]</w:t>
      </w:r>
      <w:r>
        <w:tab/>
      </w:r>
      <w:r>
        <w:tab/>
      </w:r>
      <w:r>
        <w:rPr>
          <w:i/>
        </w:rPr>
        <w:t xml:space="preserve">ElementTree dokumentace </w:t>
      </w:r>
      <w:r>
        <w:t>[online], ©</w:t>
      </w:r>
      <w:r>
        <w:rPr>
          <w:lang w:val="en-US"/>
        </w:rPr>
        <w:t>2016,</w:t>
      </w:r>
      <w:r w:rsidR="00B547CA">
        <w:rPr>
          <w:lang w:val="en-US"/>
        </w:rPr>
        <w:t xml:space="preserve"> </w:t>
      </w:r>
      <w:r w:rsidR="00B547CA">
        <w:t>[cit. 2016-12-29],</w:t>
      </w:r>
      <w:r w:rsidR="00B547CA">
        <w:rPr>
          <w:b/>
        </w:rPr>
        <w:br/>
      </w:r>
      <w:r>
        <w:t>&lt;</w:t>
      </w:r>
      <w:r w:rsidRPr="00001139">
        <w:t>https://docs.python.org/2/library/xml.etree.elementtree.html</w:t>
      </w:r>
      <w:r>
        <w:t>&gt;</w:t>
      </w:r>
    </w:p>
    <w:p w:rsidR="001B6F92" w:rsidRDefault="00B547CA" w:rsidP="00B547CA">
      <w:pPr>
        <w:pStyle w:val="Literatura"/>
        <w:jc w:val="left"/>
        <w:rPr>
          <w:b/>
        </w:rPr>
      </w:pPr>
      <w:r>
        <w:t>[6]</w:t>
      </w:r>
      <w:r>
        <w:tab/>
      </w:r>
      <w:r>
        <w:tab/>
      </w:r>
      <w:r w:rsidRPr="00B547CA">
        <w:rPr>
          <w:i/>
        </w:rPr>
        <w:t xml:space="preserve">W3Schools </w:t>
      </w:r>
      <w:r w:rsidR="005321DD">
        <w:rPr>
          <w:i/>
        </w:rPr>
        <w:t>Bootstrap Tutorial</w:t>
      </w:r>
      <w:r w:rsidRPr="00B547CA">
        <w:rPr>
          <w:i/>
        </w:rPr>
        <w:t xml:space="preserve"> </w:t>
      </w:r>
      <w:r>
        <w:t>[online], ©</w:t>
      </w:r>
      <w:r>
        <w:rPr>
          <w:lang w:val="en-US"/>
        </w:rPr>
        <w:t xml:space="preserve">2016, </w:t>
      </w:r>
      <w:r>
        <w:t>[cit. 2016-12-29],</w:t>
      </w:r>
      <w:r>
        <w:rPr>
          <w:b/>
        </w:rPr>
        <w:br/>
      </w:r>
      <w:r>
        <w:t>&lt;http://www.w3schools.com</w:t>
      </w:r>
      <w:r w:rsidR="005321DD">
        <w:t>/</w:t>
      </w:r>
      <w:r w:rsidR="005321DD" w:rsidRPr="005321DD">
        <w:t>bootstrap/</w:t>
      </w:r>
      <w:r>
        <w:t>&gt;</w:t>
      </w:r>
    </w:p>
    <w:p w:rsidR="00B547CA" w:rsidRPr="00B547CA" w:rsidRDefault="00B547CA" w:rsidP="00B547CA">
      <w:pPr>
        <w:pStyle w:val="Literatura"/>
        <w:jc w:val="left"/>
        <w:rPr>
          <w:b/>
        </w:rPr>
      </w:pPr>
      <w:r>
        <w:t>[7]</w:t>
      </w:r>
      <w:r>
        <w:tab/>
      </w:r>
      <w:r>
        <w:tab/>
      </w:r>
      <w:r w:rsidRPr="00B547CA">
        <w:rPr>
          <w:i/>
        </w:rPr>
        <w:t xml:space="preserve">Stack Overflow </w:t>
      </w:r>
      <w:r>
        <w:t>[online], ©</w:t>
      </w:r>
      <w:r w:rsidR="007A42F9">
        <w:rPr>
          <w:lang w:val="en-US"/>
        </w:rPr>
        <w:t>2016,</w:t>
      </w:r>
      <w:r>
        <w:rPr>
          <w:b/>
        </w:rPr>
        <w:br/>
      </w:r>
      <w:r>
        <w:t>&lt;http://stackoverflow.com&gt;</w:t>
      </w:r>
    </w:p>
    <w:p w:rsidR="00B547CA" w:rsidRPr="00B547CA" w:rsidRDefault="00B547CA" w:rsidP="00B547CA">
      <w:pPr>
        <w:pStyle w:val="Literatura"/>
        <w:jc w:val="left"/>
        <w:rPr>
          <w:b/>
        </w:rPr>
      </w:pPr>
    </w:p>
    <w:sectPr w:rsidR="00B547CA" w:rsidRPr="00B547CA" w:rsidSect="0087179D">
      <w:headerReference w:type="default" r:id="rId15"/>
      <w:footerReference w:type="default" r:id="rId16"/>
      <w:pgSz w:w="11907" w:h="16840" w:code="9"/>
      <w:pgMar w:top="1701" w:right="1134" w:bottom="1134" w:left="1134" w:header="851" w:footer="709" w:gutter="851"/>
      <w:pgNumType w:start="6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330" w:rsidRDefault="00A77330">
      <w:r>
        <w:separator/>
      </w:r>
    </w:p>
    <w:p w:rsidR="00A77330" w:rsidRDefault="00A77330"/>
  </w:endnote>
  <w:endnote w:type="continuationSeparator" w:id="0">
    <w:p w:rsidR="00A77330" w:rsidRDefault="00A77330">
      <w:r>
        <w:continuationSeparator/>
      </w:r>
    </w:p>
    <w:p w:rsidR="00A77330" w:rsidRDefault="00A773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AC" w:rsidRDefault="00DB3BAC">
    <w:pPr>
      <w:pStyle w:val="Zpat"/>
      <w:jc w:val="center"/>
    </w:pPr>
  </w:p>
  <w:p w:rsidR="00DB3BAC" w:rsidRDefault="00DB3BAC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AC" w:rsidRDefault="007C5492">
    <w:pPr>
      <w:pStyle w:val="Zpat"/>
      <w:jc w:val="center"/>
    </w:pPr>
    <w:fldSimple w:instr=" PAGE   \* MERGEFORMAT ">
      <w:r w:rsidR="007A42F9">
        <w:rPr>
          <w:noProof/>
        </w:rPr>
        <w:t>17</w:t>
      </w:r>
    </w:fldSimple>
  </w:p>
  <w:p w:rsidR="00DB3BAC" w:rsidRDefault="00DB3BA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330" w:rsidRDefault="00A77330">
      <w:r>
        <w:separator/>
      </w:r>
    </w:p>
    <w:p w:rsidR="00A77330" w:rsidRDefault="00A77330"/>
  </w:footnote>
  <w:footnote w:type="continuationSeparator" w:id="0">
    <w:p w:rsidR="00A77330" w:rsidRDefault="00A77330">
      <w:r>
        <w:continuationSeparator/>
      </w:r>
    </w:p>
    <w:p w:rsidR="00A77330" w:rsidRDefault="00A773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AC" w:rsidRDefault="00DB3BAC" w:rsidP="00DB42AE">
    <w:pPr>
      <w:pStyle w:val="Zhlav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AC" w:rsidRDefault="00DB3BAC" w:rsidP="00B547CA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Roman Malček</w:t>
    </w:r>
    <w:r w:rsidRPr="000F1F8E">
      <w:rPr>
        <w:b w:val="0"/>
        <w:sz w:val="20"/>
        <w:szCs w:val="20"/>
      </w:rPr>
      <w:t>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  <w:p w:rsidR="00DB3BAC" w:rsidRPr="000F1F8E" w:rsidRDefault="00DB3BAC" w:rsidP="000F1F8E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EB4"/>
    <w:multiLevelType w:val="hybridMultilevel"/>
    <w:tmpl w:val="5E8CBA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E365927"/>
    <w:multiLevelType w:val="hybridMultilevel"/>
    <w:tmpl w:val="F5AA37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EB028F"/>
    <w:multiLevelType w:val="hybridMultilevel"/>
    <w:tmpl w:val="9E1285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6A8"/>
    <w:rsid w:val="00001139"/>
    <w:rsid w:val="00033F0E"/>
    <w:rsid w:val="00046525"/>
    <w:rsid w:val="00055845"/>
    <w:rsid w:val="00071ADE"/>
    <w:rsid w:val="00086D1B"/>
    <w:rsid w:val="000B40C6"/>
    <w:rsid w:val="000B7998"/>
    <w:rsid w:val="000F1F8E"/>
    <w:rsid w:val="000F5ED1"/>
    <w:rsid w:val="00106D4A"/>
    <w:rsid w:val="00131D49"/>
    <w:rsid w:val="00132C65"/>
    <w:rsid w:val="00137635"/>
    <w:rsid w:val="00137BB1"/>
    <w:rsid w:val="00157365"/>
    <w:rsid w:val="001676A8"/>
    <w:rsid w:val="00171FCE"/>
    <w:rsid w:val="001A6422"/>
    <w:rsid w:val="001B1571"/>
    <w:rsid w:val="001B6F92"/>
    <w:rsid w:val="001D39EF"/>
    <w:rsid w:val="001F423D"/>
    <w:rsid w:val="00230592"/>
    <w:rsid w:val="002810D2"/>
    <w:rsid w:val="00286700"/>
    <w:rsid w:val="00294C06"/>
    <w:rsid w:val="002D24CC"/>
    <w:rsid w:val="002F3109"/>
    <w:rsid w:val="00320CEC"/>
    <w:rsid w:val="00331AC0"/>
    <w:rsid w:val="003652EE"/>
    <w:rsid w:val="00382239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321DD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B2331"/>
    <w:rsid w:val="006C2C63"/>
    <w:rsid w:val="006E2B97"/>
    <w:rsid w:val="006E766B"/>
    <w:rsid w:val="0070571A"/>
    <w:rsid w:val="007117A3"/>
    <w:rsid w:val="00716958"/>
    <w:rsid w:val="00756E7C"/>
    <w:rsid w:val="007570C4"/>
    <w:rsid w:val="007A0D46"/>
    <w:rsid w:val="007A42F9"/>
    <w:rsid w:val="007A43BB"/>
    <w:rsid w:val="007C3F54"/>
    <w:rsid w:val="007C4434"/>
    <w:rsid w:val="007C5492"/>
    <w:rsid w:val="007D6EF0"/>
    <w:rsid w:val="0080121E"/>
    <w:rsid w:val="00802D4F"/>
    <w:rsid w:val="00811BD3"/>
    <w:rsid w:val="00821DC5"/>
    <w:rsid w:val="00837063"/>
    <w:rsid w:val="008471FB"/>
    <w:rsid w:val="00855A83"/>
    <w:rsid w:val="0087179D"/>
    <w:rsid w:val="00880B6C"/>
    <w:rsid w:val="00886427"/>
    <w:rsid w:val="00890922"/>
    <w:rsid w:val="008951EC"/>
    <w:rsid w:val="00896E56"/>
    <w:rsid w:val="008B6730"/>
    <w:rsid w:val="00907764"/>
    <w:rsid w:val="009112FF"/>
    <w:rsid w:val="009125D7"/>
    <w:rsid w:val="00917522"/>
    <w:rsid w:val="00940795"/>
    <w:rsid w:val="0096535C"/>
    <w:rsid w:val="009807D3"/>
    <w:rsid w:val="009838D2"/>
    <w:rsid w:val="009910B6"/>
    <w:rsid w:val="009C02F7"/>
    <w:rsid w:val="00A00297"/>
    <w:rsid w:val="00A0246F"/>
    <w:rsid w:val="00A0304C"/>
    <w:rsid w:val="00A07699"/>
    <w:rsid w:val="00A1344E"/>
    <w:rsid w:val="00A15971"/>
    <w:rsid w:val="00A23805"/>
    <w:rsid w:val="00A35B83"/>
    <w:rsid w:val="00A53909"/>
    <w:rsid w:val="00A77330"/>
    <w:rsid w:val="00AB18DA"/>
    <w:rsid w:val="00AF6879"/>
    <w:rsid w:val="00B103FF"/>
    <w:rsid w:val="00B547CA"/>
    <w:rsid w:val="00B56271"/>
    <w:rsid w:val="00B73C22"/>
    <w:rsid w:val="00B8449A"/>
    <w:rsid w:val="00B97E74"/>
    <w:rsid w:val="00C611E3"/>
    <w:rsid w:val="00C91564"/>
    <w:rsid w:val="00CA3973"/>
    <w:rsid w:val="00CA48C4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3BAC"/>
    <w:rsid w:val="00DB42AE"/>
    <w:rsid w:val="00E120A8"/>
    <w:rsid w:val="00E15D00"/>
    <w:rsid w:val="00E15FA1"/>
    <w:rsid w:val="00E219C1"/>
    <w:rsid w:val="00E41AE1"/>
    <w:rsid w:val="00E5416C"/>
    <w:rsid w:val="00E9780B"/>
    <w:rsid w:val="00EA22F6"/>
    <w:rsid w:val="00EA4374"/>
    <w:rsid w:val="00EA693D"/>
    <w:rsid w:val="00EB0D51"/>
    <w:rsid w:val="00EC41DD"/>
    <w:rsid w:val="00F03DA6"/>
    <w:rsid w:val="00F135CD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B1571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  <w:lang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  <w:lang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lang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1B1571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rsid w:val="001B1571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rsid w:val="001B1571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rsid w:val="001B1571"/>
    <w:pPr>
      <w:ind w:firstLine="0"/>
      <w:jc w:val="center"/>
    </w:pPr>
  </w:style>
  <w:style w:type="paragraph" w:customStyle="1" w:styleId="Literatura">
    <w:name w:val="Literatura"/>
    <w:basedOn w:val="Normln"/>
    <w:rsid w:val="001B1571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rsid w:val="001B1571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rsid w:val="001B1571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rsid w:val="001B1571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rsid w:val="001B1571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rsid w:val="001B1571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rsid w:val="001B1571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1B1571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rsid w:val="001B1571"/>
    <w:pPr>
      <w:ind w:left="567" w:hanging="567"/>
      <w:jc w:val="left"/>
    </w:pPr>
  </w:style>
  <w:style w:type="character" w:styleId="Hypertextovodkaz">
    <w:name w:val="Hyperlink"/>
    <w:uiPriority w:val="99"/>
    <w:rsid w:val="001B1571"/>
    <w:rPr>
      <w:color w:val="auto"/>
      <w:u w:val="none"/>
    </w:rPr>
  </w:style>
  <w:style w:type="paragraph" w:customStyle="1" w:styleId="Bezodstavce">
    <w:name w:val="Bez odstavce"/>
    <w:basedOn w:val="Normln"/>
    <w:rsid w:val="001B1571"/>
  </w:style>
  <w:style w:type="paragraph" w:styleId="Zhlav">
    <w:name w:val="header"/>
    <w:basedOn w:val="Normln"/>
    <w:link w:val="ZhlavChar"/>
    <w:uiPriority w:val="99"/>
    <w:rsid w:val="001B157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1B1571"/>
    <w:pPr>
      <w:tabs>
        <w:tab w:val="center" w:pos="4536"/>
        <w:tab w:val="right" w:pos="9072"/>
      </w:tabs>
    </w:pPr>
    <w:rPr>
      <w:lang/>
    </w:rPr>
  </w:style>
  <w:style w:type="paragraph" w:customStyle="1" w:styleId="Program">
    <w:name w:val="Program"/>
    <w:basedOn w:val="Normln"/>
    <w:next w:val="Normln"/>
    <w:rsid w:val="001B1571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rsid w:val="001B1571"/>
    <w:pPr>
      <w:spacing w:before="6000" w:after="0"/>
      <w:jc w:val="center"/>
    </w:pPr>
    <w:rPr>
      <w:sz w:val="36"/>
    </w:rPr>
  </w:style>
  <w:style w:type="character" w:styleId="Siln">
    <w:name w:val="Strong"/>
    <w:qFormat/>
    <w:rsid w:val="001B1571"/>
    <w:rPr>
      <w:b/>
      <w:bCs/>
    </w:rPr>
  </w:style>
  <w:style w:type="character" w:customStyle="1" w:styleId="Zvraznn1">
    <w:name w:val="Zvýraznění1"/>
    <w:qFormat/>
    <w:rsid w:val="001B1571"/>
    <w:rPr>
      <w:i/>
      <w:iCs/>
    </w:rPr>
  </w:style>
  <w:style w:type="paragraph" w:styleId="Zkladntextodsazen">
    <w:name w:val="Body Text Indent"/>
    <w:basedOn w:val="Normln"/>
    <w:semiHidden/>
    <w:rsid w:val="001B1571"/>
  </w:style>
  <w:style w:type="paragraph" w:styleId="Obsah4">
    <w:name w:val="toc 4"/>
    <w:basedOn w:val="Normln"/>
    <w:next w:val="Normln"/>
    <w:autoRedefine/>
    <w:uiPriority w:val="39"/>
    <w:rsid w:val="001B1571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rsid w:val="001B1571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rsid w:val="001B1571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rsid w:val="001B1571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1B1571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1B1571"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sid w:val="001B1571"/>
    <w:rPr>
      <w:sz w:val="16"/>
      <w:szCs w:val="16"/>
    </w:rPr>
  </w:style>
  <w:style w:type="paragraph" w:customStyle="1" w:styleId="Nadpis-Obsah">
    <w:name w:val="Nadpis-Obsah"/>
    <w:basedOn w:val="Nadpis"/>
    <w:next w:val="Normln"/>
    <w:rsid w:val="001B1571"/>
    <w:pPr>
      <w:pageBreakBefore w:val="0"/>
    </w:pPr>
  </w:style>
  <w:style w:type="paragraph" w:styleId="Textkomente">
    <w:name w:val="annotation text"/>
    <w:basedOn w:val="Normln"/>
    <w:semiHidden/>
    <w:rsid w:val="001B1571"/>
    <w:rPr>
      <w:sz w:val="20"/>
      <w:szCs w:val="20"/>
    </w:rPr>
  </w:style>
  <w:style w:type="paragraph" w:customStyle="1" w:styleId="st-slice">
    <w:name w:val="Část-číslice"/>
    <w:basedOn w:val="st"/>
    <w:rsid w:val="001B1571"/>
    <w:pPr>
      <w:numPr>
        <w:numId w:val="4"/>
      </w:numPr>
      <w:ind w:left="1804"/>
    </w:pPr>
  </w:style>
  <w:style w:type="paragraph" w:styleId="Rozvrendokumentu">
    <w:name w:val="Document Map"/>
    <w:basedOn w:val="Normln"/>
    <w:semiHidden/>
    <w:rsid w:val="001B1571"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sid w:val="001B1571"/>
    <w:rPr>
      <w:color w:val="800080"/>
      <w:u w:val="single"/>
    </w:rPr>
  </w:style>
  <w:style w:type="paragraph" w:styleId="Pokraovnseznamu">
    <w:name w:val="List Continue"/>
    <w:basedOn w:val="Normln"/>
    <w:semiHidden/>
    <w:rsid w:val="001B1571"/>
    <w:pPr>
      <w:ind w:left="283"/>
    </w:pPr>
  </w:style>
  <w:style w:type="paragraph" w:styleId="Zkladntext2">
    <w:name w:val="Body Text 2"/>
    <w:basedOn w:val="Normln"/>
    <w:semiHidden/>
    <w:rsid w:val="001B1571"/>
  </w:style>
  <w:style w:type="character" w:customStyle="1" w:styleId="Pokec">
    <w:name w:val="Pokec"/>
    <w:rsid w:val="001B1571"/>
    <w:rPr>
      <w:emboss/>
      <w:color w:val="FF0000"/>
      <w:sz w:val="24"/>
    </w:rPr>
  </w:style>
  <w:style w:type="paragraph" w:styleId="Zkladntext3">
    <w:name w:val="Body Text 3"/>
    <w:basedOn w:val="Normln"/>
    <w:semiHidden/>
    <w:rsid w:val="001B1571"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5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Prosttext">
    <w:name w:val="Plain Text"/>
    <w:basedOn w:val="Normln"/>
    <w:link w:val="ProsttextChar"/>
    <w:uiPriority w:val="99"/>
    <w:unhideWhenUsed/>
    <w:rsid w:val="00382239"/>
    <w:pPr>
      <w:spacing w:after="0" w:line="240" w:lineRule="auto"/>
      <w:jc w:val="left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rsid w:val="00382239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B547CA"/>
    <w:rPr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5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47CA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unhideWhenUsed/>
    <w:rsid w:val="00B54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547CA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alpython/flask-skelet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E7D52-07E5-4D5E-9FB5-5BE16106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506</TotalTime>
  <Pages>17</Pages>
  <Words>2285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15737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Radim</cp:lastModifiedBy>
  <cp:revision>24</cp:revision>
  <cp:lastPrinted>2004-11-12T21:05:00Z</cp:lastPrinted>
  <dcterms:created xsi:type="dcterms:W3CDTF">2016-10-17T06:40:00Z</dcterms:created>
  <dcterms:modified xsi:type="dcterms:W3CDTF">2017-01-16T17:38:00Z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